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0A" w:rsidRPr="0086700A" w:rsidRDefault="0086700A" w:rsidP="0086700A">
      <w:pPr>
        <w:pStyle w:val="CabealhoCapa2"/>
        <w:jc w:val="center"/>
        <w:rPr>
          <w:b/>
          <w:sz w:val="32"/>
          <w:szCs w:val="32"/>
        </w:rPr>
      </w:pPr>
      <w:bookmarkStart w:id="0" w:name="_GoBack"/>
      <w:r w:rsidRPr="0086700A">
        <w:rPr>
          <w:b/>
          <w:sz w:val="32"/>
          <w:szCs w:val="32"/>
        </w:rPr>
        <w:t>UNIVERSIDADE FEDERAL DE SÃO CARLOS</w:t>
      </w:r>
    </w:p>
    <w:p w:rsidR="007820A1" w:rsidRPr="0086700A" w:rsidRDefault="0086700A" w:rsidP="0086700A">
      <w:pPr>
        <w:pStyle w:val="CabealhoCapa2"/>
        <w:jc w:val="center"/>
        <w:rPr>
          <w:b/>
          <w:sz w:val="32"/>
          <w:szCs w:val="32"/>
        </w:rPr>
      </w:pPr>
      <w:r w:rsidRPr="0086700A">
        <w:rPr>
          <w:b/>
          <w:sz w:val="32"/>
          <w:szCs w:val="32"/>
        </w:rPr>
        <w:t>DEPARTAMENTO DE COMPUTAÇÃO</w:t>
      </w:r>
    </w:p>
    <w:p w:rsidR="007820A1" w:rsidRDefault="007820A1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Default="0086700A">
      <w:pPr>
        <w:jc w:val="center"/>
        <w:rPr>
          <w:rFonts w:ascii="Arial" w:hAnsi="Arial"/>
        </w:rPr>
      </w:pPr>
    </w:p>
    <w:p w:rsidR="0086700A" w:rsidRPr="0086700A" w:rsidRDefault="0086700A">
      <w:pPr>
        <w:jc w:val="center"/>
        <w:rPr>
          <w:rFonts w:ascii="Arial" w:hAnsi="Arial"/>
          <w:b/>
          <w:sz w:val="32"/>
          <w:szCs w:val="32"/>
        </w:rPr>
      </w:pPr>
    </w:p>
    <w:p w:rsidR="0086700A" w:rsidRPr="0086700A" w:rsidRDefault="0086700A">
      <w:pPr>
        <w:jc w:val="center"/>
        <w:rPr>
          <w:b/>
          <w:sz w:val="32"/>
          <w:szCs w:val="32"/>
        </w:rPr>
      </w:pPr>
      <w:r w:rsidRPr="0086700A">
        <w:rPr>
          <w:b/>
          <w:sz w:val="32"/>
          <w:szCs w:val="32"/>
        </w:rPr>
        <w:t>DOCUMENTO DE REQUISITOS</w:t>
      </w:r>
    </w:p>
    <w:p w:rsidR="0086700A" w:rsidRPr="0086700A" w:rsidRDefault="0086700A">
      <w:pPr>
        <w:jc w:val="center"/>
        <w:rPr>
          <w:b/>
          <w:sz w:val="32"/>
          <w:szCs w:val="32"/>
        </w:rPr>
      </w:pPr>
    </w:p>
    <w:p w:rsidR="0086700A" w:rsidRPr="0086700A" w:rsidRDefault="0086700A">
      <w:pPr>
        <w:jc w:val="center"/>
        <w:rPr>
          <w:b/>
          <w:sz w:val="32"/>
          <w:szCs w:val="32"/>
        </w:rPr>
      </w:pPr>
    </w:p>
    <w:p w:rsidR="0086700A" w:rsidRPr="0086700A" w:rsidRDefault="0086700A">
      <w:pPr>
        <w:jc w:val="center"/>
        <w:rPr>
          <w:b/>
          <w:sz w:val="32"/>
          <w:szCs w:val="32"/>
        </w:rPr>
      </w:pPr>
      <w:r w:rsidRPr="0086700A">
        <w:rPr>
          <w:b/>
          <w:sz w:val="32"/>
          <w:szCs w:val="32"/>
        </w:rPr>
        <w:t>SISTEMA GERENCIADOR DE LOCADORA DE FILMES</w:t>
      </w:r>
    </w:p>
    <w:p w:rsidR="0086700A" w:rsidRPr="0086700A" w:rsidRDefault="0086700A">
      <w:pPr>
        <w:jc w:val="center"/>
        <w:rPr>
          <w:b/>
          <w:sz w:val="32"/>
          <w:szCs w:val="32"/>
        </w:rPr>
      </w:pPr>
    </w:p>
    <w:p w:rsidR="0086700A" w:rsidRP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Default="0086700A">
      <w:pPr>
        <w:jc w:val="center"/>
        <w:rPr>
          <w:b/>
          <w:sz w:val="32"/>
          <w:szCs w:val="32"/>
        </w:rPr>
      </w:pPr>
    </w:p>
    <w:p w:rsidR="0086700A" w:rsidRPr="0086700A" w:rsidRDefault="0086700A">
      <w:pPr>
        <w:jc w:val="center"/>
        <w:rPr>
          <w:b/>
          <w:sz w:val="32"/>
          <w:szCs w:val="32"/>
        </w:rPr>
      </w:pPr>
    </w:p>
    <w:p w:rsidR="002D1093" w:rsidRDefault="0086700A">
      <w:pPr>
        <w:jc w:val="center"/>
      </w:pPr>
      <w:r>
        <w:t>Outubro/2016</w:t>
      </w:r>
    </w:p>
    <w:p w:rsidR="002D1093" w:rsidRDefault="002D1093" w:rsidP="002D1093">
      <w:pPr>
        <w:pStyle w:val="Sumrio-Captulo"/>
      </w:pPr>
      <w:r>
        <w:br w:type="page"/>
      </w:r>
      <w:bookmarkStart w:id="1" w:name="_Toc395349012"/>
      <w:bookmarkStart w:id="2" w:name="_Toc399055894"/>
      <w:r>
        <w:lastRenderedPageBreak/>
        <w:t>Ficha Técnica</w:t>
      </w:r>
      <w:bookmarkEnd w:id="1"/>
      <w:bookmarkEnd w:id="2"/>
    </w:p>
    <w:p w:rsidR="002D1093" w:rsidRDefault="002D1093" w:rsidP="002D1093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:rsidR="002D1093" w:rsidRDefault="002D1093" w:rsidP="002D1093">
      <w:pPr>
        <w:pStyle w:val="Item"/>
      </w:pPr>
      <w:r>
        <w:t>Antonio Josivaldo Dantas Filho</w:t>
      </w:r>
    </w:p>
    <w:p w:rsidR="002D1093" w:rsidRDefault="002D1093" w:rsidP="002D1093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:rsidR="002D1093" w:rsidRDefault="002D1093" w:rsidP="002D1093">
      <w:pPr>
        <w:pStyle w:val="Item"/>
      </w:pPr>
      <w:r>
        <w:t>Este manual destina-se aos desenvolvedores e administradores do sistema.</w:t>
      </w:r>
    </w:p>
    <w:p w:rsidR="002D1093" w:rsidRDefault="002D1093" w:rsidP="002D1093">
      <w:pPr>
        <w:pStyle w:val="Sumrio-Captulo"/>
        <w:ind w:right="-427"/>
      </w:pPr>
    </w:p>
    <w:p w:rsidR="002D1093" w:rsidRDefault="002D1093" w:rsidP="002D1093">
      <w:pPr>
        <w:pStyle w:val="Sumrio-Captulo"/>
        <w:ind w:right="-427"/>
      </w:pPr>
    </w:p>
    <w:p w:rsidR="002D1093" w:rsidRDefault="002D1093" w:rsidP="002D1093">
      <w:pPr>
        <w:pStyle w:val="Sumrio-Captulo"/>
      </w:pPr>
      <w:r>
        <w:t>Histórico de Alterações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2409"/>
        <w:gridCol w:w="4820"/>
      </w:tblGrid>
      <w:tr w:rsidR="002D1093" w:rsidRPr="00156D25" w:rsidTr="00024B90">
        <w:trPr>
          <w:trHeight w:hRule="exact" w:val="340"/>
        </w:trPr>
        <w:tc>
          <w:tcPr>
            <w:tcW w:w="1384" w:type="dxa"/>
            <w:shd w:val="pct20" w:color="auto" w:fill="auto"/>
          </w:tcPr>
          <w:p w:rsidR="002D1093" w:rsidRPr="009657CD" w:rsidRDefault="002D1093" w:rsidP="002D1093">
            <w:pPr>
              <w:pStyle w:val="Sumrio-Captulo"/>
              <w:tabs>
                <w:tab w:val="left" w:pos="1680"/>
              </w:tabs>
              <w:ind w:right="-427"/>
              <w:jc w:val="left"/>
              <w:rPr>
                <w:sz w:val="20"/>
              </w:rPr>
            </w:pPr>
            <w:r w:rsidRPr="009657CD">
              <w:rPr>
                <w:sz w:val="20"/>
              </w:rPr>
              <w:t>Data</w:t>
            </w:r>
          </w:p>
        </w:tc>
        <w:tc>
          <w:tcPr>
            <w:tcW w:w="851" w:type="dxa"/>
            <w:shd w:val="pct20" w:color="auto" w:fill="auto"/>
          </w:tcPr>
          <w:p w:rsidR="002D1093" w:rsidRPr="009657CD" w:rsidRDefault="002D1093" w:rsidP="002D1093">
            <w:pPr>
              <w:pStyle w:val="Sumrio-Captulo"/>
              <w:tabs>
                <w:tab w:val="right" w:pos="2372"/>
              </w:tabs>
              <w:ind w:right="-427"/>
              <w:jc w:val="left"/>
              <w:rPr>
                <w:sz w:val="20"/>
              </w:rPr>
            </w:pPr>
            <w:r w:rsidRPr="009657CD">
              <w:rPr>
                <w:sz w:val="20"/>
              </w:rPr>
              <w:t>Versão</w:t>
            </w:r>
          </w:p>
        </w:tc>
        <w:tc>
          <w:tcPr>
            <w:tcW w:w="2409" w:type="dxa"/>
            <w:shd w:val="pct20" w:color="auto" w:fill="auto"/>
          </w:tcPr>
          <w:p w:rsidR="002D1093" w:rsidRPr="009657CD" w:rsidRDefault="002D1093" w:rsidP="002D1093">
            <w:pPr>
              <w:pStyle w:val="Sumrio-Captulo"/>
              <w:ind w:right="-427"/>
              <w:jc w:val="left"/>
              <w:rPr>
                <w:sz w:val="20"/>
              </w:rPr>
            </w:pPr>
            <w:r w:rsidRPr="009657CD">
              <w:rPr>
                <w:sz w:val="20"/>
              </w:rPr>
              <w:t>Autor</w:t>
            </w:r>
          </w:p>
        </w:tc>
        <w:tc>
          <w:tcPr>
            <w:tcW w:w="4820" w:type="dxa"/>
            <w:shd w:val="pct20" w:color="auto" w:fill="auto"/>
          </w:tcPr>
          <w:p w:rsidR="002D1093" w:rsidRPr="009657CD" w:rsidRDefault="002D1093" w:rsidP="002D1093">
            <w:pPr>
              <w:pStyle w:val="Sumrio-Captulo"/>
              <w:ind w:right="-427"/>
              <w:jc w:val="left"/>
              <w:rPr>
                <w:sz w:val="20"/>
              </w:rPr>
            </w:pPr>
            <w:r w:rsidRPr="009657CD">
              <w:rPr>
                <w:sz w:val="20"/>
              </w:rPr>
              <w:t>Descrição</w:t>
            </w:r>
          </w:p>
        </w:tc>
      </w:tr>
      <w:tr w:rsidR="002D1093" w:rsidRPr="00156D25" w:rsidTr="00024B90">
        <w:trPr>
          <w:trHeight w:hRule="exact" w:val="340"/>
        </w:trPr>
        <w:tc>
          <w:tcPr>
            <w:tcW w:w="1384" w:type="dxa"/>
          </w:tcPr>
          <w:p w:rsidR="002D1093" w:rsidRPr="009657CD" w:rsidRDefault="002D1093" w:rsidP="002D1093">
            <w:pPr>
              <w:pStyle w:val="Sumrio-Captulo"/>
              <w:ind w:right="-42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10/10/2016</w:t>
            </w:r>
          </w:p>
        </w:tc>
        <w:tc>
          <w:tcPr>
            <w:tcW w:w="851" w:type="dxa"/>
          </w:tcPr>
          <w:p w:rsidR="002D1093" w:rsidRPr="009657CD" w:rsidRDefault="002D1093" w:rsidP="002D1093">
            <w:pPr>
              <w:pStyle w:val="Sumrio-Captulo"/>
              <w:ind w:right="-427"/>
              <w:jc w:val="left"/>
              <w:rPr>
                <w:b w:val="0"/>
                <w:sz w:val="20"/>
              </w:rPr>
            </w:pPr>
            <w:r w:rsidRPr="009657CD">
              <w:rPr>
                <w:b w:val="0"/>
                <w:sz w:val="20"/>
              </w:rPr>
              <w:t>1.0</w:t>
            </w:r>
          </w:p>
        </w:tc>
        <w:tc>
          <w:tcPr>
            <w:tcW w:w="2409" w:type="dxa"/>
          </w:tcPr>
          <w:p w:rsidR="002D1093" w:rsidRPr="009657CD" w:rsidRDefault="002D1093" w:rsidP="002D1093">
            <w:pPr>
              <w:pStyle w:val="Sumrio-Captulo"/>
              <w:tabs>
                <w:tab w:val="left" w:pos="360"/>
                <w:tab w:val="right" w:pos="2620"/>
              </w:tabs>
              <w:ind w:right="-42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Antonio Dantas</w:t>
            </w:r>
          </w:p>
        </w:tc>
        <w:tc>
          <w:tcPr>
            <w:tcW w:w="4820" w:type="dxa"/>
          </w:tcPr>
          <w:p w:rsidR="002D1093" w:rsidRPr="009657CD" w:rsidRDefault="00024B90" w:rsidP="002D1093">
            <w:pPr>
              <w:pStyle w:val="Sumrio-Captulo"/>
              <w:tabs>
                <w:tab w:val="left" w:pos="960"/>
              </w:tabs>
              <w:ind w:right="-427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Requisitos Iniciais.</w:t>
            </w:r>
          </w:p>
        </w:tc>
      </w:tr>
      <w:tr w:rsidR="002D1093" w:rsidRPr="00156D25" w:rsidTr="00024B90">
        <w:trPr>
          <w:trHeight w:hRule="exact" w:val="340"/>
        </w:trPr>
        <w:tc>
          <w:tcPr>
            <w:tcW w:w="1384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851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2409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4820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</w:tr>
      <w:tr w:rsidR="002D1093" w:rsidRPr="00156D25" w:rsidTr="00024B90">
        <w:trPr>
          <w:trHeight w:hRule="exact" w:val="340"/>
        </w:trPr>
        <w:tc>
          <w:tcPr>
            <w:tcW w:w="1384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851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2409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4820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</w:tr>
      <w:tr w:rsidR="002D1093" w:rsidRPr="00156D25" w:rsidTr="00024B90">
        <w:trPr>
          <w:trHeight w:hRule="exact" w:val="340"/>
        </w:trPr>
        <w:tc>
          <w:tcPr>
            <w:tcW w:w="1384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851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2409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  <w:tc>
          <w:tcPr>
            <w:tcW w:w="4820" w:type="dxa"/>
          </w:tcPr>
          <w:p w:rsidR="002D1093" w:rsidRPr="009657CD" w:rsidRDefault="002D1093" w:rsidP="002D1093">
            <w:pPr>
              <w:pStyle w:val="Sumrio-Captulo"/>
              <w:ind w:right="-427"/>
              <w:rPr>
                <w:b w:val="0"/>
                <w:sz w:val="20"/>
              </w:rPr>
            </w:pPr>
          </w:p>
        </w:tc>
      </w:tr>
    </w:tbl>
    <w:p w:rsidR="002D1093" w:rsidRDefault="002D1093" w:rsidP="002D1093">
      <w:pPr>
        <w:pStyle w:val="Sumrio-Captulo"/>
        <w:ind w:right="-427"/>
      </w:pPr>
      <w:r>
        <w:br w:type="page"/>
      </w:r>
      <w:r>
        <w:lastRenderedPageBreak/>
        <w:t>Sumário</w:t>
      </w:r>
    </w:p>
    <w:p w:rsidR="00024B90" w:rsidRPr="00C54C61" w:rsidRDefault="002D1093">
      <w:pPr>
        <w:pStyle w:val="Sumrio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"1-4" \t "Heading 1;1" </w:instrText>
      </w:r>
      <w:r>
        <w:rPr>
          <w:b w:val="0"/>
          <w:caps w:val="0"/>
        </w:rPr>
        <w:fldChar w:fldCharType="separate"/>
      </w:r>
      <w:r w:rsidR="00024B90">
        <w:rPr>
          <w:noProof/>
        </w:rPr>
        <w:t>Introdução</w:t>
      </w:r>
      <w:r w:rsidR="00024B90">
        <w:rPr>
          <w:noProof/>
        </w:rPr>
        <w:tab/>
      </w:r>
      <w:r w:rsidR="00024B90">
        <w:rPr>
          <w:noProof/>
        </w:rPr>
        <w:fldChar w:fldCharType="begin"/>
      </w:r>
      <w:r w:rsidR="00024B90">
        <w:rPr>
          <w:noProof/>
        </w:rPr>
        <w:instrText xml:space="preserve"> PAGEREF _Toc463876963 \h </w:instrText>
      </w:r>
      <w:r w:rsidR="00024B90">
        <w:rPr>
          <w:noProof/>
        </w:rPr>
      </w:r>
      <w:r w:rsidR="00024B90">
        <w:rPr>
          <w:noProof/>
        </w:rPr>
        <w:fldChar w:fldCharType="separate"/>
      </w:r>
      <w:r w:rsidR="00E63476">
        <w:rPr>
          <w:noProof/>
        </w:rPr>
        <w:t>5</w:t>
      </w:r>
      <w:r w:rsidR="00024B90"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_Toc463876964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5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_Toc463876965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5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tabs>
          <w:tab w:val="left" w:pos="1539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</w:t>
      </w:r>
      <w:r w:rsidRPr="00C54C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_Toc463876966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5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tabs>
          <w:tab w:val="left" w:pos="1539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C54C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_Toc463876967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5</w:t>
      </w:r>
      <w:r>
        <w:rPr>
          <w:noProof/>
        </w:rPr>
        <w:fldChar w:fldCharType="end"/>
      </w:r>
    </w:p>
    <w:p w:rsidR="00024B90" w:rsidRPr="00C54C61" w:rsidRDefault="00024B90">
      <w:pPr>
        <w:pStyle w:val="Sumrio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Capítulo 1   Descrição geral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_Toc463876968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_Toc463876969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tabs>
          <w:tab w:val="left" w:pos="1539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</w:t>
      </w:r>
      <w:r w:rsidRPr="00C54C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_Toc463876970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tabs>
          <w:tab w:val="left" w:pos="1539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C54C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_Toc463876971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Descrição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_Toc463876972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tabs>
          <w:tab w:val="left" w:pos="1539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</w:t>
      </w:r>
      <w:r w:rsidRPr="00C54C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_Toc463876973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tabs>
          <w:tab w:val="left" w:pos="1539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C54C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_Toc463876974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tabs>
          <w:tab w:val="left" w:pos="1539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C54C6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_Toc463876975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6</w:t>
      </w:r>
      <w:r>
        <w:rPr>
          <w:noProof/>
        </w:rPr>
        <w:fldChar w:fldCharType="end"/>
      </w:r>
    </w:p>
    <w:p w:rsidR="00024B90" w:rsidRPr="00C54C61" w:rsidRDefault="00024B90">
      <w:pPr>
        <w:pStyle w:val="Sumrio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Capítulo 2 Requisitos funcionais (casos de uso)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_Toc463876976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7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de Gerenciamento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_Toc463876977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7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_Toc463876978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7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[RF02] Alteração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_Toc463876979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7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de Gerenciamento de Lojas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_Toc463876980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Cadastro de Loja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_Toc463876981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[RF02] Alteração de Loja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_Toc463876982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8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de Gerenciamento de Filmes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_Toc463876983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9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Cadastro de Categoria de Filme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_Toc463876984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9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[RF02] Exclusão de Categoria de Filme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_Toc463876985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9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[RF03] Cadastro de Filme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_Toc463876986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10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[RF04] Alteração de Filme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_Toc463876987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10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[RF05] Alteração de Estoque Filme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_Toc463876988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11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de Gerenciamento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_Toc463876989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11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Cadastro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_Toc463876990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11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[RF02] Alteração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_Toc463876991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12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de Gerenciamento de Locação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_Toc463876992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12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Nova Locação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_Toc463876993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12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[RF02] Devolução Locação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_Toc463876994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13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[RF03]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_Toc463876995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13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de Gerenciamento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_Toc463876996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14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Busca de Filme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_Toc463876997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14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[RF02] Pagamento Antecipado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_Toc463876998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14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de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_Toc463876999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15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Relatório Diário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_Toc463877000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15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[RF02] Relatório Filmes Atrasados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_Toc463877001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15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lastRenderedPageBreak/>
        <w:t>[RF03] Relatório Clientes Ociosos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_Toc463877002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15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[RF04] Relatório de Lojas Mais Locações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_Toc463877003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16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[RF04] Relatório Personalizado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_Toc463877004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16</w:t>
      </w:r>
      <w:r>
        <w:rPr>
          <w:noProof/>
        </w:rPr>
        <w:fldChar w:fldCharType="end"/>
      </w:r>
    </w:p>
    <w:p w:rsidR="00024B90" w:rsidRPr="00C54C61" w:rsidRDefault="00024B90">
      <w:pPr>
        <w:pStyle w:val="Sumrio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Capítulo 3 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_Toc463877005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17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_Toc463877006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17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[NF01] Interface Gráfica 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_Toc463877007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17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[NF02] Interface Gráfica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_Toc463877008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17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_Toc463877009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17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[NF03] 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_Toc463877010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17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[NF04] Sistema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_Toc463877011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17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_Toc463877012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[NF05] Tempo de resposta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_Toc463877013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[NF06] Tempo para Locação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_Toc463877014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18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_Toc463877015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[NF07]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_Toc463877016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[NF08] Tempo de Espera Pagamento antecipado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_Toc463877017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[NF09] Administrador e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_Toc463877018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18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[NF10] Administrador e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_Toc463877019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19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_Toc463877020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19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[NF11] 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_Toc463877021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19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[NF12] Atualização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_Toc463877022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19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_Toc463877023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19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[NF13] Integração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_Toc463877024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19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_Toc463877025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20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[NF14] Rede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_Toc463877026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20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[NF12] Interface Administrador  e Funcionário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_Toc463877027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20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[NF13] Interface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_Toc463877028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20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[NF14] Servidor 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_Toc463877029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20</w:t>
      </w:r>
      <w:r>
        <w:rPr>
          <w:noProof/>
        </w:rPr>
        <w:fldChar w:fldCharType="end"/>
      </w:r>
    </w:p>
    <w:p w:rsidR="00024B90" w:rsidRPr="00C54C61" w:rsidRDefault="00024B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Interface Externa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_Toc463877030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20</w:t>
      </w:r>
      <w:r>
        <w:rPr>
          <w:noProof/>
        </w:rPr>
        <w:fldChar w:fldCharType="end"/>
      </w:r>
    </w:p>
    <w:p w:rsidR="00024B90" w:rsidRPr="00C54C61" w:rsidRDefault="00024B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[NF15] Comunicação com cartão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_Toc463877031 \h </w:instrText>
      </w:r>
      <w:r>
        <w:rPr>
          <w:noProof/>
        </w:rPr>
      </w:r>
      <w:r>
        <w:rPr>
          <w:noProof/>
        </w:rPr>
        <w:fldChar w:fldCharType="separate"/>
      </w:r>
      <w:r w:rsidR="00E63476">
        <w:rPr>
          <w:noProof/>
        </w:rPr>
        <w:t>20</w:t>
      </w:r>
      <w:r>
        <w:rPr>
          <w:noProof/>
        </w:rPr>
        <w:fldChar w:fldCharType="end"/>
      </w:r>
    </w:p>
    <w:p w:rsidR="0086700A" w:rsidRDefault="002D1093" w:rsidP="002D1093">
      <w:pPr>
        <w:jc w:val="center"/>
        <w:rPr>
          <w:rFonts w:ascii="Arial" w:hAnsi="Arial"/>
        </w:rPr>
        <w:sectPr w:rsidR="0086700A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rFonts w:ascii="Arial" w:hAnsi="Arial"/>
          <w:b/>
          <w:caps/>
          <w:noProof/>
          <w:sz w:val="24"/>
        </w:rPr>
        <w:fldChar w:fldCharType="end"/>
      </w:r>
    </w:p>
    <w:p w:rsidR="007820A1" w:rsidRPr="00015AA8" w:rsidRDefault="007820A1" w:rsidP="00015AA8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bookmarkStart w:id="9" w:name="_Toc463865987"/>
      <w:bookmarkStart w:id="10" w:name="_Toc463876963"/>
      <w:r w:rsidRPr="00015AA8">
        <w:lastRenderedPageBreak/>
        <w:t>Introdução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7820A1" w:rsidRDefault="007820A1">
      <w:pPr>
        <w:pStyle w:val="TextoNormal"/>
      </w:pPr>
      <w:r>
        <w:t xml:space="preserve">Este documento especifica o sistema </w:t>
      </w:r>
      <w:r w:rsidR="0086700A">
        <w:t>Gerenciador de Locadora de Filmes</w:t>
      </w:r>
      <w:r>
        <w:t xml:space="preserve"> fornecendo aos desenvolvedores as informações necessárias para o projeto e implementação, assim com</w:t>
      </w:r>
      <w:r w:rsidR="00EE2B05">
        <w:t>o para a realização dos testes, homologação e também para a manutenção.do sistema.</w:t>
      </w:r>
    </w:p>
    <w:p w:rsidR="007820A1" w:rsidRPr="00015AA8" w:rsidRDefault="007820A1" w:rsidP="00015AA8">
      <w:pPr>
        <w:pStyle w:val="Ttulo2"/>
      </w:pPr>
      <w:bookmarkStart w:id="11" w:name="_Toc467473440"/>
      <w:bookmarkStart w:id="12" w:name="_Toc467473972"/>
      <w:bookmarkStart w:id="13" w:name="_Toc467477711"/>
      <w:bookmarkStart w:id="14" w:name="_Toc467494865"/>
      <w:bookmarkStart w:id="15" w:name="_Toc467495235"/>
      <w:bookmarkStart w:id="16" w:name="_Toc468086041"/>
      <w:bookmarkStart w:id="17" w:name="_Toc463865988"/>
      <w:bookmarkStart w:id="18" w:name="_Toc463876964"/>
      <w:r w:rsidRPr="00015AA8">
        <w:t>Visão geral deste doc</w:t>
      </w:r>
      <w:bookmarkEnd w:id="11"/>
      <w:bookmarkEnd w:id="12"/>
      <w:bookmarkEnd w:id="13"/>
      <w:bookmarkEnd w:id="14"/>
      <w:bookmarkEnd w:id="15"/>
      <w:bookmarkEnd w:id="16"/>
      <w:r w:rsidR="0086700A">
        <w:t>umento</w:t>
      </w:r>
      <w:bookmarkEnd w:id="17"/>
      <w:bookmarkEnd w:id="18"/>
    </w:p>
    <w:p w:rsidR="007820A1" w:rsidRDefault="007820A1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EE2B05">
        <w:t>Gerenciador de Locadora de Filmes</w:t>
      </w:r>
      <w:r>
        <w:t xml:space="preserve"> e estão organizadas como descrito abaixo.</w:t>
      </w:r>
    </w:p>
    <w:p w:rsidR="007820A1" w:rsidRDefault="007820A1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  <w:r w:rsidR="0086700A">
        <w:rPr>
          <w:b w:val="0"/>
        </w:rPr>
        <w:tab/>
      </w:r>
    </w:p>
    <w:p w:rsidR="007820A1" w:rsidRDefault="007820A1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funcionais: especifica todos os requisitos funcionais do sistema, descrevendo os fluxos de eventos, prioridades, atores, entradas e saídas de cada caso de uso a ser implementado.</w:t>
      </w:r>
    </w:p>
    <w:p w:rsidR="007820A1" w:rsidRDefault="007820A1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 xml:space="preserve">especifica todos os requisitos não funcionais do </w:t>
      </w:r>
      <w:r w:rsidR="0086700A">
        <w:rPr>
          <w:b w:val="0"/>
        </w:rPr>
        <w:t xml:space="preserve">sistema, </w:t>
      </w:r>
      <w:r>
        <w:rPr>
          <w:b w:val="0"/>
        </w:rPr>
        <w:t>divididos em requisitos de usabilidade, confiabilidade, desempenho, segurança, distribuição, adequação a padrões e requisitos de hardware e software.</w:t>
      </w:r>
    </w:p>
    <w:p w:rsidR="007820A1" w:rsidRPr="00015AA8" w:rsidRDefault="007820A1" w:rsidP="00015AA8">
      <w:pPr>
        <w:pStyle w:val="Ttulo2"/>
      </w:pPr>
      <w:bookmarkStart w:id="19" w:name="_Toc467473441"/>
      <w:bookmarkStart w:id="20" w:name="_Toc467473973"/>
      <w:bookmarkStart w:id="21" w:name="_Toc467477712"/>
      <w:bookmarkStart w:id="22" w:name="_Toc467494866"/>
      <w:bookmarkStart w:id="23" w:name="_Toc467495236"/>
      <w:bookmarkStart w:id="24" w:name="_Toc468086042"/>
      <w:bookmarkStart w:id="25" w:name="_Toc463865989"/>
      <w:bookmarkStart w:id="26" w:name="_Toc463876965"/>
      <w:r w:rsidRPr="00015AA8">
        <w:t>Convenções, termos e 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7820A1" w:rsidRDefault="007820A1">
      <w:pPr>
        <w:pStyle w:val="Ttulo3"/>
      </w:pPr>
      <w:bookmarkStart w:id="27" w:name="_Toc468086043"/>
      <w:bookmarkStart w:id="28" w:name="_Toc463865990"/>
      <w:bookmarkStart w:id="29" w:name="_Toc463876966"/>
      <w:r>
        <w:t>Identificação dos Requisitos</w:t>
      </w:r>
      <w:bookmarkEnd w:id="27"/>
      <w:bookmarkEnd w:id="28"/>
      <w:bookmarkEnd w:id="29"/>
      <w:r>
        <w:t xml:space="preserve"> </w:t>
      </w:r>
    </w:p>
    <w:p w:rsidR="007820A1" w:rsidRDefault="007820A1">
      <w:pPr>
        <w:pStyle w:val="TextoNormal"/>
      </w:pPr>
      <w:r>
        <w:t>Por convenção, a referência a requisitos é feita através do nome da subseção onde eles estão descritos, seguido do identificador do requisito, de acordo com o esquema abaixo:</w:t>
      </w:r>
    </w:p>
    <w:p w:rsidR="007820A1" w:rsidRDefault="007820A1">
      <w:pPr>
        <w:pStyle w:val="TextoNormal"/>
        <w:jc w:val="center"/>
      </w:pPr>
      <w:r>
        <w:t>[nome da subseção.identificador do requisito]</w:t>
      </w:r>
    </w:p>
    <w:p w:rsidR="007820A1" w:rsidRDefault="007820A1">
      <w:pPr>
        <w:pStyle w:val="TextoNormal"/>
      </w:pPr>
      <w: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:rsidR="007820A1" w:rsidRDefault="007820A1">
      <w:pPr>
        <w:pStyle w:val="Ttulo3"/>
      </w:pPr>
      <w:bookmarkStart w:id="30" w:name="_Toc468086044"/>
      <w:bookmarkStart w:id="31" w:name="_Toc463865991"/>
      <w:bookmarkStart w:id="32" w:name="_Toc463876967"/>
      <w:r>
        <w:t>Prioridades dos Requisitos</w:t>
      </w:r>
      <w:bookmarkEnd w:id="30"/>
      <w:bookmarkEnd w:id="31"/>
      <w:bookmarkEnd w:id="32"/>
    </w:p>
    <w:p w:rsidR="007820A1" w:rsidRDefault="007820A1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7820A1" w:rsidRDefault="007820A1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 xml:space="preserve">é o requisito sem o qual o sistema não entra em funcionamento. Requisitos essenciais são requisitos imprescindíveis, que </w:t>
      </w:r>
      <w:r w:rsidR="00CB2CC2">
        <w:rPr>
          <w:b w:val="0"/>
        </w:rPr>
        <w:t>devem</w:t>
      </w:r>
      <w:r>
        <w:rPr>
          <w:b w:val="0"/>
        </w:rPr>
        <w:t xml:space="preserve"> ser </w:t>
      </w:r>
      <w:r w:rsidR="00CB2CC2">
        <w:rPr>
          <w:b w:val="0"/>
        </w:rPr>
        <w:t xml:space="preserve">necessariamente </w:t>
      </w:r>
      <w:r>
        <w:rPr>
          <w:b w:val="0"/>
        </w:rPr>
        <w:t>implementados</w:t>
      </w:r>
      <w:r w:rsidR="00CB2CC2">
        <w:rPr>
          <w:b w:val="0"/>
        </w:rPr>
        <w:t>.</w:t>
      </w:r>
      <w:r>
        <w:rPr>
          <w:b w:val="0"/>
        </w:rPr>
        <w:t xml:space="preserve"> </w:t>
      </w:r>
    </w:p>
    <w:p w:rsidR="007820A1" w:rsidRDefault="007820A1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7820A1" w:rsidRDefault="007820A1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7820A1" w:rsidRDefault="007820A1">
      <w:pPr>
        <w:pStyle w:val="Numerada"/>
        <w:sectPr w:rsidR="007820A1" w:rsidSect="00015AA8">
          <w:headerReference w:type="even" r:id="rId9"/>
          <w:headerReference w:type="default" r:id="rId10"/>
          <w:pgSz w:w="11906" w:h="16838" w:code="9"/>
          <w:pgMar w:top="1440" w:right="1440" w:bottom="1440" w:left="1440" w:header="720" w:footer="720" w:gutter="0"/>
          <w:pgNumType w:start="5"/>
          <w:cols w:space="720"/>
        </w:sectPr>
      </w:pPr>
      <w:bookmarkStart w:id="33" w:name="_Hlt467473290"/>
      <w:bookmarkEnd w:id="33"/>
    </w:p>
    <w:p w:rsidR="007820A1" w:rsidRPr="00BE296E" w:rsidRDefault="00015AA8" w:rsidP="00BE296E">
      <w:pPr>
        <w:pStyle w:val="Ttulo1"/>
      </w:pPr>
      <w:bookmarkStart w:id="34" w:name="_Toc463865992"/>
      <w:bookmarkStart w:id="35" w:name="_Toc463876968"/>
      <w:bookmarkStart w:id="36" w:name="_Toc467473443"/>
      <w:bookmarkStart w:id="37" w:name="_Toc467473975"/>
      <w:bookmarkStart w:id="38" w:name="_Toc467477714"/>
      <w:bookmarkStart w:id="39" w:name="_Toc467494868"/>
      <w:bookmarkStart w:id="40" w:name="_Toc467495238"/>
      <w:bookmarkStart w:id="41" w:name="_Toc468086046"/>
      <w:r w:rsidRPr="00BE296E">
        <w:lastRenderedPageBreak/>
        <w:t>Capítulo</w:t>
      </w:r>
      <w:r w:rsidR="00F854DF">
        <w:t xml:space="preserve"> 1</w:t>
      </w:r>
      <w:r w:rsidR="00BE296E">
        <w:t xml:space="preserve"> </w:t>
      </w:r>
      <w:r w:rsidR="00BE296E" w:rsidRPr="00BE296E">
        <w:t xml:space="preserve"> </w:t>
      </w:r>
      <w:r w:rsidR="00BE296E">
        <w:br/>
      </w:r>
      <w:r w:rsidR="00BE296E" w:rsidRPr="00BE296E">
        <w:t>Descrição geral do sistema</w:t>
      </w:r>
      <w:bookmarkEnd w:id="34"/>
      <w:bookmarkEnd w:id="35"/>
    </w:p>
    <w:bookmarkEnd w:id="36"/>
    <w:bookmarkEnd w:id="37"/>
    <w:bookmarkEnd w:id="38"/>
    <w:bookmarkEnd w:id="39"/>
    <w:bookmarkEnd w:id="40"/>
    <w:bookmarkEnd w:id="41"/>
    <w:p w:rsidR="00EE2B05" w:rsidRDefault="00EE2B05" w:rsidP="00EE2B05">
      <w:pPr>
        <w:pStyle w:val="TextoNormal"/>
      </w:pPr>
      <w:r>
        <w:t xml:space="preserve">O sistema </w:t>
      </w:r>
      <w:r w:rsidR="00F854DF">
        <w:t>GLF(Gerenciador de Locadora de Filmes)</w:t>
      </w:r>
      <w:r>
        <w:t xml:space="preserve"> tem co</w:t>
      </w:r>
      <w:r w:rsidR="00E63476">
        <w:t>mo principal função o suporte com</w:t>
      </w:r>
      <w:r>
        <w:t xml:space="preserve">putadorizado no gerenciamento de uma locadora de filmes. O sistema permite um total controle dos filmes </w:t>
      </w:r>
      <w:r w:rsidR="00F854DF">
        <w:t>para o administrador do estabelecimento, além de ser uma ferramenta de fácil e eficiente utilização para o</w:t>
      </w:r>
      <w:r>
        <w:t xml:space="preserve"> funcionários. </w:t>
      </w:r>
      <w:r w:rsidR="00F854DF">
        <w:t xml:space="preserve">O GLF também permite uma maior interação do cliente com a locadora por meio do ambiente </w:t>
      </w:r>
      <w:r w:rsidR="00F854DF" w:rsidRPr="00F854DF">
        <w:rPr>
          <w:i/>
        </w:rPr>
        <w:t>Web</w:t>
      </w:r>
      <w:r w:rsidR="00F854DF">
        <w:t>.</w:t>
      </w:r>
    </w:p>
    <w:p w:rsidR="00EE2B05" w:rsidRDefault="00EE2B05" w:rsidP="004E796B">
      <w:pPr>
        <w:pStyle w:val="TextoNormal"/>
      </w:pPr>
    </w:p>
    <w:p w:rsidR="007820A1" w:rsidRPr="00015AA8" w:rsidRDefault="007820A1" w:rsidP="00015AA8">
      <w:pPr>
        <w:pStyle w:val="Ttulo2"/>
      </w:pPr>
      <w:bookmarkStart w:id="42" w:name="_Toc467473444"/>
      <w:bookmarkStart w:id="43" w:name="_Toc467473976"/>
      <w:bookmarkStart w:id="44" w:name="_Toc467477715"/>
      <w:bookmarkStart w:id="45" w:name="_Toc467494869"/>
      <w:bookmarkStart w:id="46" w:name="_Toc467495239"/>
      <w:bookmarkStart w:id="47" w:name="_Toc468086047"/>
      <w:bookmarkStart w:id="48" w:name="_Toc463865993"/>
      <w:bookmarkStart w:id="49" w:name="_Toc463876969"/>
      <w:r w:rsidRPr="00015AA8">
        <w:t>Abrangência e sistemas relacionados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0C13DB" w:rsidRPr="000C13DB" w:rsidRDefault="000C13DB" w:rsidP="000C13DB">
      <w:pPr>
        <w:pStyle w:val="Ttulo3"/>
      </w:pPr>
      <w:bookmarkStart w:id="50" w:name="_Toc463865994"/>
      <w:bookmarkStart w:id="51" w:name="_Toc463876970"/>
      <w:r>
        <w:t>Perspectiva do Produto</w:t>
      </w:r>
      <w:bookmarkEnd w:id="50"/>
      <w:bookmarkEnd w:id="51"/>
    </w:p>
    <w:p w:rsidR="000C13DB" w:rsidRDefault="00EE2B05" w:rsidP="000B0B0B">
      <w:pPr>
        <w:pStyle w:val="TextoNormal"/>
      </w:pPr>
      <w:r>
        <w:t xml:space="preserve">O sistema GLF deverá funcionar com uma interface </w:t>
      </w:r>
      <w:r w:rsidR="000C13DB">
        <w:t>para gerenciar</w:t>
      </w:r>
      <w:r w:rsidR="0095561C">
        <w:t xml:space="preserve"> filmes, clientes, usuários, lojas</w:t>
      </w:r>
      <w:r w:rsidR="000C13DB">
        <w:t>,</w:t>
      </w:r>
      <w:r w:rsidR="0095561C">
        <w:t xml:space="preserve"> e </w:t>
      </w:r>
      <w:r w:rsidR="00E63476">
        <w:t>principalmente</w:t>
      </w:r>
      <w:r w:rsidR="0095561C">
        <w:t>,</w:t>
      </w:r>
      <w:r w:rsidR="000C13DB">
        <w:t xml:space="preserve"> locar ou devolver filmes. Também deverá existir uma interface para o realizar consultas, visualizar relatórios e informações gerenciais. Outra função do sistema é a apresentar os dados de filmes de forma online. </w:t>
      </w:r>
      <w:r w:rsidR="0095561C">
        <w:t xml:space="preserve">Apesar de apresentar dados online o sistema não tem a finalidade de divulgar ou exibir filmes pela internet, por questões legais e de infraestrutura. </w:t>
      </w:r>
      <w:r w:rsidR="000C13DB">
        <w:t xml:space="preserve">Por fim o sistema </w:t>
      </w:r>
      <w:r w:rsidR="0095561C">
        <w:t>procura uma gerenciamento simples, rápido e eficaz para todos os usuários.</w:t>
      </w:r>
    </w:p>
    <w:p w:rsidR="000C13DB" w:rsidRPr="000C13DB" w:rsidRDefault="000C13DB" w:rsidP="000C13DB">
      <w:pPr>
        <w:pStyle w:val="Ttulo3"/>
      </w:pPr>
      <w:bookmarkStart w:id="52" w:name="_Toc463865995"/>
      <w:bookmarkStart w:id="53" w:name="_Toc463876971"/>
      <w:r>
        <w:t>Funções do Produto</w:t>
      </w:r>
      <w:bookmarkEnd w:id="52"/>
      <w:bookmarkEnd w:id="53"/>
    </w:p>
    <w:p w:rsidR="000C13DB" w:rsidRDefault="000C13DB" w:rsidP="000C13DB">
      <w:pPr>
        <w:pStyle w:val="TextoNormal"/>
      </w:pPr>
      <w:r>
        <w:t>O sistema GLF deve permitir que o cliente, somente cadastrado, possa alugar vários filmes</w:t>
      </w:r>
      <w:r w:rsidR="000B0B0B">
        <w:t>. O sistema deve permitir o usuário pagar o filme em uma interface web por meio de cartão de crédito, além de permitir a visualização de filmes disponíveis. Todas as inte</w:t>
      </w:r>
      <w:r w:rsidR="00E63476">
        <w:t>r</w:t>
      </w:r>
      <w:r w:rsidR="000B0B0B">
        <w:t>faces devem es</w:t>
      </w:r>
      <w:r w:rsidR="00E63476">
        <w:t xml:space="preserve">tar disponíveis </w:t>
      </w:r>
      <w:r w:rsidR="000B0B0B">
        <w:t>para todas os navegadores web principais do mercado. Todos os dados serão armazenado em um banco de dados local com acesso a internet.</w:t>
      </w:r>
      <w:r w:rsidR="0095561C">
        <w:t xml:space="preserve"> Para alguns itens determinados dados poderão ser integrados com o sistema por meio de bloco de notas.</w:t>
      </w:r>
    </w:p>
    <w:p w:rsidR="007820A1" w:rsidRPr="00015AA8" w:rsidRDefault="007820A1" w:rsidP="00015AA8">
      <w:pPr>
        <w:pStyle w:val="Ttulo2"/>
      </w:pPr>
      <w:bookmarkStart w:id="54" w:name="_Toc467473445"/>
      <w:bookmarkStart w:id="55" w:name="_Toc467473977"/>
      <w:bookmarkStart w:id="56" w:name="_Toc467477716"/>
      <w:bookmarkStart w:id="57" w:name="_Toc467494870"/>
      <w:bookmarkStart w:id="58" w:name="_Toc467495240"/>
      <w:bookmarkStart w:id="59" w:name="_Toc468086048"/>
      <w:bookmarkStart w:id="60" w:name="_Toc463865996"/>
      <w:bookmarkStart w:id="61" w:name="_Toc463876972"/>
      <w:r w:rsidRPr="00015AA8">
        <w:t>Descrição dos usuários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820A1" w:rsidRPr="000C13DB" w:rsidRDefault="000B0B0B">
      <w:pPr>
        <w:pStyle w:val="Ttulo3"/>
      </w:pPr>
      <w:bookmarkStart w:id="62" w:name="_Toc463865997"/>
      <w:bookmarkStart w:id="63" w:name="_Toc463876973"/>
      <w:bookmarkStart w:id="64" w:name="_Ref471361536"/>
      <w:r>
        <w:t>Administrador</w:t>
      </w:r>
      <w:bookmarkEnd w:id="62"/>
      <w:bookmarkEnd w:id="63"/>
    </w:p>
    <w:p w:rsidR="007820A1" w:rsidRDefault="000B0B0B">
      <w:pPr>
        <w:pStyle w:val="TextoNormal"/>
      </w:pPr>
      <w:r>
        <w:t xml:space="preserve">Este usuário tem total acesso a o sistema, em especial a relatórios </w:t>
      </w:r>
      <w:r w:rsidR="006D5788">
        <w:t>e cadastro dos demais usuários funcionários do sistema.</w:t>
      </w:r>
    </w:p>
    <w:p w:rsidR="007820A1" w:rsidRDefault="006D5788">
      <w:pPr>
        <w:pStyle w:val="Ttulo3"/>
      </w:pPr>
      <w:bookmarkStart w:id="65" w:name="_Toc463865998"/>
      <w:bookmarkStart w:id="66" w:name="_Toc463876974"/>
      <w:r>
        <w:t>Funcionário</w:t>
      </w:r>
      <w:bookmarkEnd w:id="65"/>
      <w:bookmarkEnd w:id="66"/>
    </w:p>
    <w:p w:rsidR="007820A1" w:rsidRDefault="006D5788">
      <w:pPr>
        <w:pStyle w:val="TextoNormal"/>
      </w:pPr>
      <w:r>
        <w:t>Este usuário tem acesso ao gerenciamento dos filmes</w:t>
      </w:r>
      <w:r w:rsidR="0095561C">
        <w:t xml:space="preserve"> e dos clientes</w:t>
      </w:r>
      <w:r>
        <w:t>, além de possibilitar a locação ou devolução de filmes pelo cliente.</w:t>
      </w:r>
    </w:p>
    <w:p w:rsidR="007820A1" w:rsidRDefault="006D5788">
      <w:pPr>
        <w:pStyle w:val="Ttulo3"/>
      </w:pPr>
      <w:bookmarkStart w:id="67" w:name="_Toc463865999"/>
      <w:bookmarkStart w:id="68" w:name="_Toc463876975"/>
      <w:r>
        <w:t>Cliente</w:t>
      </w:r>
      <w:bookmarkEnd w:id="67"/>
      <w:bookmarkEnd w:id="68"/>
    </w:p>
    <w:p w:rsidR="006D5788" w:rsidRPr="006D5788" w:rsidRDefault="006D5788" w:rsidP="006D5788">
      <w:pPr>
        <w:pStyle w:val="TextoNormal"/>
      </w:pPr>
      <w:r>
        <w:t>Este usuário tem acesso somente a visualização por meio da inte</w:t>
      </w:r>
      <w:r w:rsidR="00E63476">
        <w:t>r</w:t>
      </w:r>
      <w:r>
        <w:t>face web dos dados dos filmes e sua disponibilidade, também é possível por meio de acesso de área restrita a visualização do histórico e realizar pagamento dos filmes atualmente locados.</w:t>
      </w:r>
    </w:p>
    <w:p w:rsidR="007820A1" w:rsidRDefault="007820A1">
      <w:pPr>
        <w:pStyle w:val="TextoNormal"/>
        <w:sectPr w:rsidR="007820A1" w:rsidSect="00015AA8">
          <w:headerReference w:type="default" r:id="rId11"/>
          <w:pgSz w:w="11906" w:h="16838" w:code="9"/>
          <w:pgMar w:top="1440" w:right="1440" w:bottom="1440" w:left="1440" w:header="720" w:footer="720" w:gutter="0"/>
          <w:cols w:space="720"/>
        </w:sectPr>
      </w:pPr>
    </w:p>
    <w:p w:rsidR="007820A1" w:rsidRPr="00015AA8" w:rsidRDefault="00015AA8" w:rsidP="00015AA8">
      <w:pPr>
        <w:pStyle w:val="Ttulo1"/>
      </w:pPr>
      <w:bookmarkStart w:id="69" w:name="_Toc463866000"/>
      <w:bookmarkStart w:id="70" w:name="_Toc463876976"/>
      <w:r>
        <w:lastRenderedPageBreak/>
        <w:t xml:space="preserve">Capítulo </w:t>
      </w:r>
      <w:bookmarkStart w:id="71" w:name="_Toc467473449"/>
      <w:bookmarkStart w:id="72" w:name="_Toc467473981"/>
      <w:bookmarkStart w:id="73" w:name="_Toc467477720"/>
      <w:bookmarkStart w:id="74" w:name="_Toc467494874"/>
      <w:bookmarkStart w:id="75" w:name="_Toc467495244"/>
      <w:bookmarkStart w:id="76" w:name="_Toc468086052"/>
      <w:r w:rsidR="00F854DF">
        <w:t>2</w:t>
      </w:r>
      <w:r w:rsidR="001C39AB">
        <w:br/>
      </w:r>
      <w:r w:rsidR="007820A1" w:rsidRPr="00015AA8">
        <w:t xml:space="preserve">Requisitos funcionais </w:t>
      </w:r>
      <w:bookmarkEnd w:id="64"/>
      <w:r w:rsidR="007820A1" w:rsidRPr="00015AA8">
        <w:t>(casos de uso)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5F634C" w:rsidRPr="00015AA8" w:rsidRDefault="005F634C" w:rsidP="005F634C">
      <w:pPr>
        <w:pStyle w:val="Ttulo2"/>
      </w:pPr>
      <w:bookmarkStart w:id="77" w:name="_Toc463866001"/>
      <w:bookmarkStart w:id="78" w:name="_Toc463876977"/>
      <w:r>
        <w:t xml:space="preserve">Requisitos de </w:t>
      </w:r>
      <w:r w:rsidR="005E0767">
        <w:t>Gerenciamento</w:t>
      </w:r>
      <w:r>
        <w:t xml:space="preserve"> de Usuários</w:t>
      </w:r>
      <w:bookmarkEnd w:id="77"/>
      <w:bookmarkEnd w:id="78"/>
    </w:p>
    <w:p w:rsidR="005F634C" w:rsidRDefault="005F634C" w:rsidP="005F634C">
      <w:pPr>
        <w:pStyle w:val="TextoNormal"/>
      </w:pPr>
      <w:r>
        <w:t>Esta seção aborda todos as informações necessárias para o cadastro de usuários, para que seja mantido um histórico de usuários, e também, manter a integridade dos dados relacionados não será permitido a exclusão de usuário.</w:t>
      </w:r>
    </w:p>
    <w:p w:rsidR="005F634C" w:rsidRDefault="005F634C" w:rsidP="005F634C">
      <w:pPr>
        <w:pStyle w:val="Requisito"/>
      </w:pPr>
      <w:r>
        <w:t xml:space="preserve"> </w:t>
      </w:r>
      <w:bookmarkStart w:id="79" w:name="_Toc463866002"/>
      <w:bookmarkStart w:id="80" w:name="_Toc463876978"/>
      <w:r>
        <w:t>[RF01] Cadastro de Usuário</w:t>
      </w:r>
      <w:bookmarkEnd w:id="79"/>
      <w:bookmarkEnd w:id="80"/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Descrição</w:t>
      </w:r>
      <w:r>
        <w:br/>
        <w:t>O GLF deve manter o cadastro de Usuários. O cadastro possui os seguintes dados CU(Código do Usuário), tipo, nome.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digitar os atributos</w:t>
      </w:r>
      <w:r w:rsidRPr="007311AE">
        <w:t xml:space="preserve"> </w:t>
      </w:r>
      <w:r>
        <w:t>nome</w:t>
      </w:r>
      <w:r>
        <w:rPr>
          <w:i/>
        </w:rPr>
        <w:t xml:space="preserve">, </w:t>
      </w:r>
      <w:r>
        <w:t>o tipo deve ser escolhida por intermédio de uma lista com as opções funcionário ou administrador, sem opção de digitação, com todas as categoria do sistema e o atributo CU deverá ser gerado automaticamente.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Processamento</w:t>
      </w:r>
      <w:r>
        <w:br/>
        <w:t xml:space="preserve">O GLF deve verificar se existe algum Usuário com o nome informado na entrada. Caso exista o sistema deve informar que já existe este Usuário, caso não exista o sistema deve todos atributos </w:t>
      </w:r>
      <w:r w:rsidR="00194E34">
        <w:t>apresentados na entrada armazenados no banco de dados</w:t>
      </w:r>
      <w:r>
        <w:t>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Saída</w:t>
      </w:r>
    </w:p>
    <w:p w:rsidR="005F634C" w:rsidRDefault="005F634C" w:rsidP="005F634C">
      <w:pPr>
        <w:pStyle w:val="TextoNormal"/>
        <w:ind w:left="1298"/>
      </w:pPr>
      <w:r>
        <w:t>É exibida a mensagem de cadastrado com sucesso.</w:t>
      </w:r>
    </w:p>
    <w:p w:rsidR="005F634C" w:rsidRDefault="005F634C" w:rsidP="005F634C">
      <w:pPr>
        <w:pStyle w:val="TextoNormal"/>
      </w:pPr>
    </w:p>
    <w:p w:rsidR="005F634C" w:rsidRDefault="005F634C" w:rsidP="005F634C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F634C" w:rsidTr="005F634C">
        <w:tc>
          <w:tcPr>
            <w:tcW w:w="1559" w:type="dxa"/>
            <w:vAlign w:val="center"/>
          </w:tcPr>
          <w:p w:rsidR="005F634C" w:rsidRDefault="005F634C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5F634C" w:rsidRDefault="005F634C" w:rsidP="005F634C">
      <w:pPr>
        <w:pStyle w:val="TextoNormal"/>
      </w:pPr>
    </w:p>
    <w:p w:rsidR="005F634C" w:rsidRDefault="005F634C" w:rsidP="005F634C">
      <w:pPr>
        <w:pStyle w:val="Requisito"/>
      </w:pPr>
      <w:bookmarkStart w:id="81" w:name="_Toc463866003"/>
      <w:bookmarkStart w:id="82" w:name="_Toc463876979"/>
      <w:r>
        <w:t>[RF02] Alteração de Usuário</w:t>
      </w:r>
      <w:bookmarkEnd w:id="81"/>
      <w:bookmarkEnd w:id="82"/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alteração do cadastro de Usuários. Os atributos permitidos são nome e tipo.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Entrada</w:t>
      </w:r>
      <w:r>
        <w:br/>
        <w:t>O usuário poderá realizar a busca pelo nome. Será apresentado por meio de uma lista todos os encontrados para escolha. O usuário deve digitar o nome e o tipo deve ser escolhida por intermédio de uma lista com as opções usuário e administrador, sem opção de digitação.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armazenar os todos atributos alterados no banco de dados.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Saída</w:t>
      </w:r>
    </w:p>
    <w:p w:rsidR="005F634C" w:rsidRDefault="005F634C" w:rsidP="005F634C">
      <w:pPr>
        <w:pStyle w:val="TextoNormal"/>
        <w:ind w:left="1298"/>
      </w:pPr>
      <w:r>
        <w:t>É exibida a mensagem de alterado com sucesso.</w:t>
      </w:r>
    </w:p>
    <w:p w:rsidR="005F634C" w:rsidRDefault="005F634C" w:rsidP="005F634C">
      <w:pPr>
        <w:pStyle w:val="TextoNormal"/>
      </w:pPr>
    </w:p>
    <w:p w:rsidR="005F634C" w:rsidRDefault="005F634C" w:rsidP="005F634C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F634C" w:rsidTr="005F634C">
        <w:tc>
          <w:tcPr>
            <w:tcW w:w="1559" w:type="dxa"/>
            <w:vAlign w:val="center"/>
          </w:tcPr>
          <w:p w:rsidR="005F634C" w:rsidRDefault="005F634C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7820A1" w:rsidRPr="00015AA8" w:rsidRDefault="000D4EB0" w:rsidP="00015AA8">
      <w:pPr>
        <w:pStyle w:val="Ttulo2"/>
      </w:pPr>
      <w:bookmarkStart w:id="83" w:name="_Toc463866004"/>
      <w:bookmarkStart w:id="84" w:name="_Toc463876980"/>
      <w:r>
        <w:lastRenderedPageBreak/>
        <w:t xml:space="preserve">Requisitos de </w:t>
      </w:r>
      <w:r w:rsidR="005E0767">
        <w:t>Gerenciamento</w:t>
      </w:r>
      <w:r w:rsidR="00EE6CCB">
        <w:t xml:space="preserve"> de </w:t>
      </w:r>
      <w:r w:rsidR="005F634C">
        <w:t>Loja</w:t>
      </w:r>
      <w:r w:rsidR="00B4203F">
        <w:t>s</w:t>
      </w:r>
      <w:bookmarkEnd w:id="83"/>
      <w:bookmarkEnd w:id="84"/>
    </w:p>
    <w:p w:rsidR="007820A1" w:rsidRDefault="00EE6CCB" w:rsidP="004E796B">
      <w:pPr>
        <w:pStyle w:val="TextoNormal"/>
      </w:pPr>
      <w:r>
        <w:t xml:space="preserve">Esta seção aborda todos </w:t>
      </w:r>
      <w:r w:rsidR="00B4203F">
        <w:t>as informações necessária</w:t>
      </w:r>
      <w:r>
        <w:t xml:space="preserve">s para o cadastro </w:t>
      </w:r>
      <w:r w:rsidR="00B4203F">
        <w:t xml:space="preserve">de </w:t>
      </w:r>
      <w:r w:rsidR="005F634C">
        <w:t>Loja</w:t>
      </w:r>
      <w:r w:rsidR="00B4203F">
        <w:t xml:space="preserve">s, para que seja mantido um histórico de </w:t>
      </w:r>
      <w:r w:rsidR="005F634C">
        <w:t>Loja</w:t>
      </w:r>
      <w:r w:rsidR="00B4203F">
        <w:t xml:space="preserve">s, e também, manter a integridade dos dados relacionados não será permitido a exclusão de </w:t>
      </w:r>
      <w:r w:rsidR="005F634C">
        <w:t>Loja</w:t>
      </w:r>
      <w:r w:rsidR="00B4203F">
        <w:t>.</w:t>
      </w:r>
      <w:r w:rsidR="001805CC">
        <w:t xml:space="preserve"> Também é possível carregar as imagens relacionadas a loja no servidor.</w:t>
      </w:r>
    </w:p>
    <w:p w:rsidR="001805CC" w:rsidRDefault="001805CC" w:rsidP="004E796B">
      <w:pPr>
        <w:pStyle w:val="TextoNormal"/>
      </w:pPr>
    </w:p>
    <w:p w:rsidR="007311AE" w:rsidRDefault="00B4203F" w:rsidP="00B4203F">
      <w:pPr>
        <w:pStyle w:val="Requisito"/>
      </w:pPr>
      <w:bookmarkStart w:id="85" w:name="_Toc467473453"/>
      <w:bookmarkStart w:id="86" w:name="_Toc467473994"/>
      <w:bookmarkStart w:id="87" w:name="_Toc467477733"/>
      <w:bookmarkStart w:id="88" w:name="_Toc467494886"/>
      <w:bookmarkStart w:id="89" w:name="_Toc467495252"/>
      <w:bookmarkStart w:id="90" w:name="_Toc468086058"/>
      <w:r>
        <w:t xml:space="preserve"> </w:t>
      </w:r>
      <w:bookmarkStart w:id="91" w:name="_Toc463866005"/>
      <w:bookmarkStart w:id="92" w:name="_Toc463876981"/>
      <w:r w:rsidR="007311AE">
        <w:t>[RF0</w:t>
      </w:r>
      <w:r>
        <w:t>1</w:t>
      </w:r>
      <w:r w:rsidR="007311AE">
        <w:t xml:space="preserve">] Cadastro de </w:t>
      </w:r>
      <w:r w:rsidR="005F634C">
        <w:t>Loja</w:t>
      </w:r>
      <w:bookmarkEnd w:id="91"/>
      <w:bookmarkEnd w:id="92"/>
    </w:p>
    <w:p w:rsidR="007311AE" w:rsidRDefault="007311AE" w:rsidP="007311AE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manter o cadastro de </w:t>
      </w:r>
      <w:r w:rsidR="005F634C">
        <w:t>Loja</w:t>
      </w:r>
      <w:r>
        <w:t xml:space="preserve">s. O cadastro possui os seguintes dados </w:t>
      </w:r>
      <w:r w:rsidR="005F634C">
        <w:t>CL</w:t>
      </w:r>
      <w:r>
        <w:t xml:space="preserve">(Código do </w:t>
      </w:r>
      <w:r w:rsidR="005F634C">
        <w:t>Loja</w:t>
      </w:r>
      <w:r>
        <w:t xml:space="preserve">), </w:t>
      </w:r>
      <w:r w:rsidR="00743B83">
        <w:t>nome</w:t>
      </w:r>
      <w:r w:rsidR="005F634C">
        <w:t xml:space="preserve">, </w:t>
      </w:r>
      <w:r w:rsidR="001805CC">
        <w:t xml:space="preserve">fotos, </w:t>
      </w:r>
      <w:r w:rsidR="005F634C">
        <w:t>cnpj, ie e endereço</w:t>
      </w:r>
      <w:r w:rsidR="001805CC">
        <w:t>.</w:t>
      </w:r>
    </w:p>
    <w:p w:rsidR="007311AE" w:rsidRDefault="007311AE" w:rsidP="007311AE">
      <w:pPr>
        <w:pStyle w:val="TextoNormal"/>
        <w:numPr>
          <w:ilvl w:val="0"/>
          <w:numId w:val="27"/>
        </w:numPr>
      </w:pPr>
      <w:r>
        <w:t>Entrada</w:t>
      </w:r>
      <w:r>
        <w:br/>
        <w:t xml:space="preserve">O </w:t>
      </w:r>
      <w:r w:rsidR="005F634C">
        <w:t xml:space="preserve">usuário </w:t>
      </w:r>
      <w:r>
        <w:t>deve digitar os atributos</w:t>
      </w:r>
      <w:r w:rsidRPr="007311AE">
        <w:t xml:space="preserve"> </w:t>
      </w:r>
      <w:r w:rsidR="005F634C">
        <w:t xml:space="preserve">nome, cnpj, ie, endereço </w:t>
      </w:r>
      <w:r>
        <w:t xml:space="preserve">e o atributo </w:t>
      </w:r>
      <w:r w:rsidR="005F634C">
        <w:t>CL</w:t>
      </w:r>
      <w:r>
        <w:t xml:space="preserve"> deverá ser gerado automaticamente.</w:t>
      </w:r>
      <w:r w:rsidR="001805CC">
        <w:t xml:space="preserve"> Também deve ser selecionado por meio de caixa de seleção padrão o caminho das fotos, separadas por vírgula, a serem carregadas no sistema.</w:t>
      </w:r>
    </w:p>
    <w:p w:rsidR="007311AE" w:rsidRDefault="007311AE" w:rsidP="007311AE">
      <w:pPr>
        <w:pStyle w:val="TextoNormal"/>
        <w:numPr>
          <w:ilvl w:val="0"/>
          <w:numId w:val="27"/>
        </w:numPr>
      </w:pPr>
      <w:r>
        <w:t>Processamento</w:t>
      </w:r>
      <w:r>
        <w:br/>
        <w:t xml:space="preserve">O GLF deve verificar se existe algum </w:t>
      </w:r>
      <w:r w:rsidR="005F634C">
        <w:t>Loja</w:t>
      </w:r>
      <w:r>
        <w:t xml:space="preserve"> com o </w:t>
      </w:r>
      <w:r w:rsidR="005F634C">
        <w:t xml:space="preserve">cnpj </w:t>
      </w:r>
      <w:r>
        <w:t>informado na entrada. Caso exista o sistema deve informar que j</w:t>
      </w:r>
      <w:r w:rsidR="005F634C">
        <w:t>á existe esta</w:t>
      </w:r>
      <w:r>
        <w:t xml:space="preserve"> </w:t>
      </w:r>
      <w:r w:rsidR="005F634C">
        <w:t>Loja</w:t>
      </w:r>
      <w:r>
        <w:t>, caso não exista o sistema deve t</w:t>
      </w:r>
      <w:r w:rsidR="001A0BBA">
        <w:t xml:space="preserve">odos atributos </w:t>
      </w:r>
      <w:r w:rsidR="00194E34">
        <w:t>apresentados na entrada armazenados no banco de dados</w:t>
      </w:r>
      <w:r>
        <w:t>.</w:t>
      </w:r>
    </w:p>
    <w:p w:rsidR="007311AE" w:rsidRDefault="007311AE" w:rsidP="007311AE">
      <w:pPr>
        <w:pStyle w:val="TextoNormal"/>
        <w:numPr>
          <w:ilvl w:val="0"/>
          <w:numId w:val="27"/>
        </w:numPr>
      </w:pPr>
      <w:r>
        <w:t>Saída</w:t>
      </w:r>
    </w:p>
    <w:p w:rsidR="007311AE" w:rsidRDefault="007311AE" w:rsidP="007311AE">
      <w:pPr>
        <w:pStyle w:val="TextoNormal"/>
        <w:ind w:left="1298"/>
      </w:pPr>
      <w:r>
        <w:t>É exibida a mensagem de cadastrado com sucesso.</w:t>
      </w:r>
    </w:p>
    <w:p w:rsidR="007311AE" w:rsidRDefault="007311AE" w:rsidP="007311AE">
      <w:pPr>
        <w:pStyle w:val="TextoNormal"/>
      </w:pPr>
    </w:p>
    <w:p w:rsidR="007311AE" w:rsidRDefault="005F634C" w:rsidP="007311AE">
      <w:pPr>
        <w:pStyle w:val="TextoNormal"/>
      </w:pPr>
      <w:r>
        <w:rPr>
          <w:b/>
        </w:rPr>
        <w:t>Usuários</w:t>
      </w:r>
      <w:r w:rsidR="007311AE">
        <w:rPr>
          <w:b/>
        </w:rPr>
        <w:t xml:space="preserve"> envolvidos</w:t>
      </w:r>
      <w:r w:rsidR="007311AE">
        <w:t>: Disponível ao</w:t>
      </w:r>
      <w:r w:rsidR="00743B83">
        <w:t xml:space="preserve"> Administrador</w:t>
      </w:r>
      <w:r w:rsidR="001A0BBA"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311AE" w:rsidTr="005F634C">
        <w:tc>
          <w:tcPr>
            <w:tcW w:w="1559" w:type="dxa"/>
            <w:vAlign w:val="center"/>
          </w:tcPr>
          <w:p w:rsidR="007311AE" w:rsidRDefault="007311AE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311AE" w:rsidRDefault="007311AE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7311AE" w:rsidRDefault="007311AE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7311AE" w:rsidRDefault="007311AE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7311AE" w:rsidRDefault="007311AE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7311AE" w:rsidRDefault="007311AE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7311AE" w:rsidRDefault="007311AE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95561C" w:rsidRDefault="0095561C" w:rsidP="0095561C">
      <w:pPr>
        <w:pStyle w:val="Requisito"/>
      </w:pPr>
      <w:bookmarkStart w:id="93" w:name="_Toc463866006"/>
      <w:bookmarkStart w:id="94" w:name="_Toc463876982"/>
      <w:bookmarkStart w:id="95" w:name="_Toc463866007"/>
      <w:bookmarkEnd w:id="85"/>
      <w:bookmarkEnd w:id="86"/>
      <w:bookmarkEnd w:id="87"/>
      <w:bookmarkEnd w:id="88"/>
      <w:bookmarkEnd w:id="89"/>
      <w:bookmarkEnd w:id="90"/>
      <w:r>
        <w:t>[RF02] Alteração de Loja</w:t>
      </w:r>
      <w:bookmarkEnd w:id="93"/>
      <w:bookmarkEnd w:id="94"/>
    </w:p>
    <w:p w:rsidR="0095561C" w:rsidRDefault="0095561C" w:rsidP="0095561C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permitir a alteração do cadastro de Lojas. Os atributos permitidos são nome, </w:t>
      </w:r>
      <w:r w:rsidR="001805CC">
        <w:t xml:space="preserve">fotos, </w:t>
      </w:r>
      <w:r>
        <w:t>cnpj, ie e endereço.</w:t>
      </w:r>
    </w:p>
    <w:p w:rsidR="0095561C" w:rsidRDefault="0095561C" w:rsidP="0095561C">
      <w:pPr>
        <w:pStyle w:val="TextoNormal"/>
        <w:numPr>
          <w:ilvl w:val="0"/>
          <w:numId w:val="27"/>
        </w:numPr>
      </w:pPr>
      <w:r>
        <w:t>Entrada</w:t>
      </w:r>
      <w:r>
        <w:br/>
        <w:t>O usuário poderá realizar a busca pelo cnpj. Será apresentado por meio de uma lista todos os encontrados para escolha. O usuário deve digitar o nome, cnpj, ie e endereço.</w:t>
      </w:r>
      <w:r w:rsidR="001805CC" w:rsidRPr="001805CC">
        <w:t xml:space="preserve"> </w:t>
      </w:r>
      <w:r w:rsidR="001805CC">
        <w:t xml:space="preserve"> Também deve ser selecionado por meio de caixa de seleção padrão o caminho das fotos, separadas por vírgula, a serem carregadas no sistema.</w:t>
      </w:r>
    </w:p>
    <w:p w:rsidR="0095561C" w:rsidRDefault="0095561C" w:rsidP="0095561C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armazenar os todos atributos alterados no banco de dados.</w:t>
      </w:r>
    </w:p>
    <w:p w:rsidR="0095561C" w:rsidRDefault="0095561C" w:rsidP="0095561C">
      <w:pPr>
        <w:pStyle w:val="TextoNormal"/>
        <w:numPr>
          <w:ilvl w:val="0"/>
          <w:numId w:val="27"/>
        </w:numPr>
      </w:pPr>
      <w:r>
        <w:t>Saída</w:t>
      </w:r>
    </w:p>
    <w:p w:rsidR="0095561C" w:rsidRDefault="0095561C" w:rsidP="0095561C">
      <w:pPr>
        <w:pStyle w:val="TextoNormal"/>
        <w:ind w:left="1298"/>
      </w:pPr>
      <w:r>
        <w:t>É exibida a mensagem de alterado com sucesso.</w:t>
      </w:r>
    </w:p>
    <w:p w:rsidR="0095561C" w:rsidRDefault="0095561C" w:rsidP="0095561C">
      <w:pPr>
        <w:pStyle w:val="TextoNormal"/>
      </w:pPr>
    </w:p>
    <w:p w:rsidR="0095561C" w:rsidRDefault="0095561C" w:rsidP="0095561C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5561C" w:rsidTr="002D1093">
        <w:tc>
          <w:tcPr>
            <w:tcW w:w="1559" w:type="dxa"/>
            <w:vAlign w:val="center"/>
          </w:tcPr>
          <w:p w:rsidR="0095561C" w:rsidRDefault="0095561C" w:rsidP="002D109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5561C" w:rsidRDefault="0095561C" w:rsidP="002D1093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5561C" w:rsidRDefault="0095561C" w:rsidP="002D109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5561C" w:rsidRDefault="0095561C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5561C" w:rsidRDefault="0095561C" w:rsidP="002D109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5561C" w:rsidRDefault="0095561C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5561C" w:rsidRDefault="0095561C" w:rsidP="002D1093">
            <w:pPr>
              <w:pStyle w:val="TextoNormal"/>
              <w:ind w:left="0"/>
            </w:pPr>
            <w:r>
              <w:t>Desejável</w:t>
            </w:r>
          </w:p>
        </w:tc>
      </w:tr>
    </w:tbl>
    <w:p w:rsidR="00B4203F" w:rsidRPr="00015AA8" w:rsidRDefault="00B4203F" w:rsidP="00B4203F">
      <w:pPr>
        <w:pStyle w:val="Ttulo2"/>
      </w:pPr>
      <w:bookmarkStart w:id="96" w:name="_Toc463876983"/>
      <w:r>
        <w:lastRenderedPageBreak/>
        <w:t xml:space="preserve">Requisitos de </w:t>
      </w:r>
      <w:r w:rsidR="005E0767">
        <w:t>Gerenciamento</w:t>
      </w:r>
      <w:r>
        <w:t xml:space="preserve"> de Filmes</w:t>
      </w:r>
      <w:bookmarkEnd w:id="95"/>
      <w:bookmarkEnd w:id="96"/>
    </w:p>
    <w:p w:rsidR="00B4203F" w:rsidRDefault="00B4203F" w:rsidP="00B4203F">
      <w:pPr>
        <w:pStyle w:val="TextoNormal"/>
      </w:pPr>
      <w:r>
        <w:t>Esta seção aborda todos os dados necessários para o cadastro de filmes, este agrupamento se faz necessário devido a necessidade de organização para os dados relativos a filmes no banco de dados, não é necessária a alteração de categoria pois é de apenas um atributo, e também, não é possível realizar a exlcusão de filmes pela necessidade de manter um histórico e relação com os demais itens do banco de dados.</w:t>
      </w:r>
      <w:r w:rsidR="001805CC">
        <w:t xml:space="preserve"> Por fim é possível gerenciar o estoque disponível de filmes em determinadas lojas.</w:t>
      </w:r>
    </w:p>
    <w:p w:rsidR="00B4203F" w:rsidRDefault="00B4203F" w:rsidP="00B4203F">
      <w:pPr>
        <w:pStyle w:val="Requisito"/>
      </w:pPr>
      <w:r>
        <w:t xml:space="preserve"> </w:t>
      </w:r>
      <w:bookmarkStart w:id="97" w:name="_Toc463866008"/>
      <w:bookmarkStart w:id="98" w:name="_Toc463876984"/>
      <w:r>
        <w:t>[RF01] Cadastro de Categoria de Filme</w:t>
      </w:r>
      <w:bookmarkEnd w:id="97"/>
      <w:bookmarkEnd w:id="98"/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Descrição</w:t>
      </w:r>
      <w:r>
        <w:br/>
        <w:t>O GLF deve manter o cadastro das categorias de filmes existentes para auxiliar no cadastro do filme. O cadastro possui os seguintes dados CC(Código da Categoria) e Descrição.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digitar o atributo descrição e o CC código deverá ser gerado automaticamente.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verificar se existe alguma categoria com a descrição informada na entrada. Caso exista o sistema deve informar que já existe esta categoria, caso não exista o sistema deve armazenar os dois atributos no banco de dados.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Saída</w:t>
      </w:r>
    </w:p>
    <w:p w:rsidR="00B4203F" w:rsidRDefault="00B4203F" w:rsidP="00B4203F">
      <w:pPr>
        <w:pStyle w:val="TextoNormal"/>
        <w:ind w:left="1298"/>
      </w:pPr>
      <w:r>
        <w:t>É exibida a mensagem de cadastrado com sucesso.</w:t>
      </w:r>
    </w:p>
    <w:p w:rsidR="00B4203F" w:rsidRDefault="00B4203F" w:rsidP="00B4203F">
      <w:pPr>
        <w:pStyle w:val="TextoNormal"/>
      </w:pPr>
    </w:p>
    <w:p w:rsidR="00B4203F" w:rsidRDefault="00B4203F" w:rsidP="00B4203F">
      <w:pPr>
        <w:pStyle w:val="TextoNormal"/>
      </w:pPr>
      <w:r>
        <w:rPr>
          <w:b/>
        </w:rPr>
        <w:t>Usuários envolvidos</w:t>
      </w:r>
      <w:r>
        <w:t>: Disponível somente ao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4203F" w:rsidTr="005F634C">
        <w:tc>
          <w:tcPr>
            <w:tcW w:w="1559" w:type="dxa"/>
            <w:vAlign w:val="center"/>
          </w:tcPr>
          <w:p w:rsidR="00B4203F" w:rsidRDefault="00B4203F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B4203F" w:rsidRDefault="00B4203F" w:rsidP="00B4203F">
      <w:pPr>
        <w:pStyle w:val="Requisito"/>
      </w:pPr>
      <w:bookmarkStart w:id="99" w:name="_Toc463866009"/>
      <w:bookmarkStart w:id="100" w:name="_Toc463876985"/>
      <w:r>
        <w:t>[RF02] Exclusão de Categoria de Filme</w:t>
      </w:r>
      <w:bookmarkEnd w:id="99"/>
      <w:bookmarkEnd w:id="100"/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ser capaz de remover o cadastro das categorias de filmes existentes para auxiliar no cadastro do filme. 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digitar o CC ou escolher a desejada por intermédio de uma lista previamente apresentada.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verificar se o código informado existe no cadastro de categoria. Caso não exista o sistema deve apresentar a mensagem de não encontrado, caso exista o sistema solicita a confirmação da exclusão da categoria.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Saída</w:t>
      </w:r>
    </w:p>
    <w:p w:rsidR="00B4203F" w:rsidRDefault="00B4203F" w:rsidP="00B4203F">
      <w:pPr>
        <w:pStyle w:val="TextoNormal"/>
        <w:ind w:left="1298"/>
      </w:pPr>
      <w:r>
        <w:t>É exibida a mensagem de excluido com sucesso.</w:t>
      </w:r>
    </w:p>
    <w:p w:rsidR="00B4203F" w:rsidRDefault="00B4203F" w:rsidP="00B4203F">
      <w:pPr>
        <w:pStyle w:val="TextoNormal"/>
      </w:pPr>
    </w:p>
    <w:p w:rsidR="00B4203F" w:rsidRDefault="00B4203F" w:rsidP="00B4203F">
      <w:pPr>
        <w:pStyle w:val="TextoNormal"/>
      </w:pPr>
      <w:r>
        <w:rPr>
          <w:b/>
        </w:rPr>
        <w:t>Usuários envolvidos</w:t>
      </w:r>
      <w:r>
        <w:t>: Disponível somente ao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4203F" w:rsidTr="005F634C">
        <w:tc>
          <w:tcPr>
            <w:tcW w:w="1559" w:type="dxa"/>
            <w:vAlign w:val="center"/>
          </w:tcPr>
          <w:p w:rsidR="00B4203F" w:rsidRDefault="00B4203F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B4203F" w:rsidRDefault="00B4203F" w:rsidP="00B4203F">
      <w:pPr>
        <w:pStyle w:val="Requisito"/>
      </w:pPr>
      <w:bookmarkStart w:id="101" w:name="_Toc463866010"/>
      <w:bookmarkStart w:id="102" w:name="_Toc463876986"/>
      <w:r>
        <w:lastRenderedPageBreak/>
        <w:t>[RF03] Cadastro de Filme</w:t>
      </w:r>
      <w:bookmarkEnd w:id="101"/>
      <w:bookmarkEnd w:id="102"/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manter o cadastro de filmes. O cadastro possui os seguintes dados CF(Código do Filme), titulo, código categoria, lançamento, direcão, elenco, nacionalidade, </w:t>
      </w:r>
      <w:r w:rsidR="005E0767">
        <w:t>sinopse, valor diario</w:t>
      </w:r>
      <w:r>
        <w:t xml:space="preserve">, faixa etária, </w:t>
      </w:r>
      <w:r w:rsidR="00743B83">
        <w:t xml:space="preserve">data da inserção, usuário logado e </w:t>
      </w:r>
      <w:r>
        <w:t xml:space="preserve">link </w:t>
      </w:r>
      <w:r w:rsidRPr="007311AE">
        <w:rPr>
          <w:i/>
        </w:rPr>
        <w:t>trailer</w:t>
      </w:r>
      <w:r>
        <w:t>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digitar os atributos</w:t>
      </w:r>
      <w:r w:rsidRPr="007311AE">
        <w:t xml:space="preserve"> </w:t>
      </w:r>
      <w:r>
        <w:t xml:space="preserve">titulo, lançamento, direcão, elenco, nacionalidade, </w:t>
      </w:r>
      <w:r w:rsidR="005E0767">
        <w:t>sinopse, valor diario</w:t>
      </w:r>
      <w:r>
        <w:t xml:space="preserve">, faixa etária, link </w:t>
      </w:r>
      <w:r w:rsidRPr="007311AE">
        <w:rPr>
          <w:i/>
        </w:rPr>
        <w:t>trailer</w:t>
      </w:r>
      <w:r>
        <w:rPr>
          <w:i/>
        </w:rPr>
        <w:t xml:space="preserve">, </w:t>
      </w:r>
      <w:r>
        <w:t>a categoria deve ser escolhida por intermédio de uma lista previamente carregada, sem opção de digitação, com todas as categoria do sistema e o atributo CF deverá ser gerado automaticamente.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Processamento</w:t>
      </w:r>
      <w:r>
        <w:br/>
        <w:t xml:space="preserve">O GLF deve verificar se existe algum filme com o título informado na entrada. Caso exista o sistema deve informar que já existe este filme, caso não exista o sistema deve armazenar </w:t>
      </w:r>
      <w:r w:rsidR="00743B83">
        <w:t>o CF</w:t>
      </w:r>
      <w:r>
        <w:t xml:space="preserve">, data da inserção, usuário logado e todos demais atributos </w:t>
      </w:r>
      <w:r w:rsidR="00194E34">
        <w:t>apresentados na entrada armazenados no banco de dados</w:t>
      </w:r>
      <w:r>
        <w:t>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Saída</w:t>
      </w:r>
    </w:p>
    <w:p w:rsidR="00B4203F" w:rsidRDefault="00B4203F" w:rsidP="00B4203F">
      <w:pPr>
        <w:pStyle w:val="TextoNormal"/>
        <w:ind w:left="1298"/>
      </w:pPr>
      <w:r>
        <w:t>É exibida a mensagem de cadastrado com sucesso.</w:t>
      </w:r>
    </w:p>
    <w:p w:rsidR="00B4203F" w:rsidRDefault="00B4203F" w:rsidP="00B4203F">
      <w:pPr>
        <w:pStyle w:val="TextoNormal"/>
      </w:pPr>
    </w:p>
    <w:p w:rsidR="00B4203F" w:rsidRDefault="00B4203F" w:rsidP="00B4203F">
      <w:pPr>
        <w:pStyle w:val="TextoNormal"/>
      </w:pPr>
      <w:r>
        <w:rPr>
          <w:b/>
        </w:rPr>
        <w:t>Usuários envolvidos</w:t>
      </w:r>
      <w:r>
        <w:t>: Disponível ao Administrador e Funcionário.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4203F" w:rsidTr="005F634C">
        <w:tc>
          <w:tcPr>
            <w:tcW w:w="1559" w:type="dxa"/>
            <w:vAlign w:val="center"/>
          </w:tcPr>
          <w:p w:rsidR="00B4203F" w:rsidRDefault="00B4203F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B4203F" w:rsidRDefault="00B4203F" w:rsidP="00B4203F">
      <w:pPr>
        <w:pStyle w:val="TextoNormal"/>
      </w:pPr>
    </w:p>
    <w:p w:rsidR="00B4203F" w:rsidRDefault="00B4203F" w:rsidP="00B4203F">
      <w:pPr>
        <w:pStyle w:val="Requisito"/>
      </w:pPr>
      <w:bookmarkStart w:id="103" w:name="_Toc463866011"/>
      <w:bookmarkStart w:id="104" w:name="_Toc463876987"/>
      <w:r>
        <w:t>[RF04] Alteração de Filme</w:t>
      </w:r>
      <w:bookmarkEnd w:id="103"/>
      <w:bookmarkEnd w:id="104"/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permitir a alteração do cadastro de filmes. Os atributos permitido para alteração são categoria, </w:t>
      </w:r>
      <w:r w:rsidR="005E0767">
        <w:t>sinopse, valor diario</w:t>
      </w:r>
      <w:r>
        <w:t xml:space="preserve"> e link </w:t>
      </w:r>
      <w:r w:rsidRPr="007311AE">
        <w:rPr>
          <w:i/>
        </w:rPr>
        <w:t>trailer</w:t>
      </w:r>
      <w:r>
        <w:t>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Entrada</w:t>
      </w:r>
      <w:r>
        <w:br/>
        <w:t>O usuário poderá realizar a busca pelo título, elenco, direção ou categoria. Será apresentado por meio de uma lista tod</w:t>
      </w:r>
      <w:r w:rsidR="00743B83">
        <w:t>os os encontrados para escolha</w:t>
      </w:r>
      <w:r>
        <w:t xml:space="preserve">. O usuário deve digitar os </w:t>
      </w:r>
      <w:r w:rsidR="005E0767">
        <w:t>sinopse, valor diario</w:t>
      </w:r>
      <w:r>
        <w:t xml:space="preserve"> e link </w:t>
      </w:r>
      <w:r w:rsidRPr="001A0BBA">
        <w:rPr>
          <w:i/>
        </w:rPr>
        <w:t xml:space="preserve">trailer, </w:t>
      </w:r>
      <w:r>
        <w:t>a categoria deve ser escolhida por intermédio de uma lista previamente carregada, sem opção de digitação, com todas as categoria do sistema.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armazenar os todos atributos alterados no banco de dados.</w:t>
      </w:r>
    </w:p>
    <w:p w:rsidR="00B4203F" w:rsidRDefault="00B4203F" w:rsidP="00B4203F">
      <w:pPr>
        <w:pStyle w:val="TextoNormal"/>
        <w:numPr>
          <w:ilvl w:val="0"/>
          <w:numId w:val="27"/>
        </w:numPr>
      </w:pPr>
      <w:r>
        <w:t>Saída</w:t>
      </w:r>
    </w:p>
    <w:p w:rsidR="00B4203F" w:rsidRDefault="00B4203F" w:rsidP="00B4203F">
      <w:pPr>
        <w:pStyle w:val="TextoNormal"/>
        <w:ind w:left="1298"/>
      </w:pPr>
      <w:r>
        <w:t>É exibida a mensagem de alterado com sucesso.</w:t>
      </w:r>
    </w:p>
    <w:p w:rsidR="00B4203F" w:rsidRDefault="00B4203F" w:rsidP="00B4203F">
      <w:pPr>
        <w:pStyle w:val="TextoNormal"/>
      </w:pPr>
    </w:p>
    <w:p w:rsidR="00B4203F" w:rsidRDefault="00B4203F" w:rsidP="00B4203F">
      <w:pPr>
        <w:pStyle w:val="TextoNormal"/>
      </w:pPr>
      <w:r>
        <w:rPr>
          <w:b/>
        </w:rPr>
        <w:t>Usuários envolvidos</w:t>
      </w:r>
      <w:r>
        <w:t>: Disponível ao Administrador e Funcionário.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4203F" w:rsidTr="005F634C">
        <w:tc>
          <w:tcPr>
            <w:tcW w:w="1559" w:type="dxa"/>
            <w:vAlign w:val="center"/>
          </w:tcPr>
          <w:p w:rsidR="00B4203F" w:rsidRDefault="00B4203F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4203F" w:rsidRDefault="00B4203F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4203F" w:rsidRDefault="00B4203F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1A0BBA" w:rsidRDefault="001A0BBA" w:rsidP="001A0BBA">
      <w:pPr>
        <w:pStyle w:val="TextoNormal"/>
      </w:pPr>
    </w:p>
    <w:p w:rsidR="001A0BBA" w:rsidRDefault="001A0BBA" w:rsidP="001A0BBA">
      <w:pPr>
        <w:pStyle w:val="TextoNormal"/>
      </w:pPr>
    </w:p>
    <w:p w:rsidR="00743B83" w:rsidRDefault="00743B83" w:rsidP="001A0BBA">
      <w:pPr>
        <w:pStyle w:val="TextoNormal"/>
      </w:pPr>
    </w:p>
    <w:p w:rsidR="005F634C" w:rsidRDefault="005F634C" w:rsidP="005F634C">
      <w:pPr>
        <w:pStyle w:val="TextoNormal"/>
      </w:pPr>
    </w:p>
    <w:p w:rsidR="005F634C" w:rsidRDefault="005F634C" w:rsidP="005F634C">
      <w:pPr>
        <w:pStyle w:val="Requisito"/>
      </w:pPr>
      <w:bookmarkStart w:id="105" w:name="_Toc463866012"/>
      <w:bookmarkStart w:id="106" w:name="_Toc463876988"/>
      <w:r>
        <w:lastRenderedPageBreak/>
        <w:t>[RF05] Alteração de Estoque Filme</w:t>
      </w:r>
      <w:bookmarkEnd w:id="105"/>
      <w:bookmarkEnd w:id="106"/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alteração do estoque de filmes. Os atributos permitido para alteração são filme, quantidade e loja.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Entrada</w:t>
      </w:r>
      <w:r>
        <w:br/>
        <w:t>O usuário poderá realizar a busca pelo título, elenco, direção ou categoria. Será apresentado por meio de uma lista todos os encontrados para escolha. O usuário deve digitar a quantidade</w:t>
      </w:r>
      <w:r w:rsidRPr="001A0BBA">
        <w:rPr>
          <w:i/>
        </w:rPr>
        <w:t xml:space="preserve">, </w:t>
      </w:r>
      <w:r>
        <w:t>a lojadeve ser escolhida por intermédio de uma lista previamente carregada, sem opção de digitação, com todas as lojas do sistema.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procurar se o filme e loja já estão cadastrados, caso esteja somente alterar a quantidade</w:t>
      </w:r>
      <w:r w:rsidR="003B0519">
        <w:t xml:space="preserve">, caso não esteja cadastrado </w:t>
      </w:r>
      <w:r>
        <w:t>armazenar os todos atributos alterados no banco de dados.</w:t>
      </w:r>
    </w:p>
    <w:p w:rsidR="005F634C" w:rsidRDefault="005F634C" w:rsidP="005F634C">
      <w:pPr>
        <w:pStyle w:val="TextoNormal"/>
        <w:numPr>
          <w:ilvl w:val="0"/>
          <w:numId w:val="27"/>
        </w:numPr>
      </w:pPr>
      <w:r>
        <w:t>Saída</w:t>
      </w:r>
    </w:p>
    <w:p w:rsidR="005F634C" w:rsidRDefault="005F634C" w:rsidP="005F634C">
      <w:pPr>
        <w:pStyle w:val="TextoNormal"/>
        <w:ind w:left="1298"/>
      </w:pPr>
      <w:r>
        <w:t>É exibida a mensagem de alterado com sucesso.</w:t>
      </w:r>
    </w:p>
    <w:p w:rsidR="005F634C" w:rsidRDefault="005F634C" w:rsidP="005F634C">
      <w:pPr>
        <w:pStyle w:val="TextoNormal"/>
      </w:pPr>
    </w:p>
    <w:p w:rsidR="005F634C" w:rsidRDefault="005F634C" w:rsidP="005F634C">
      <w:pPr>
        <w:pStyle w:val="TextoNormal"/>
      </w:pPr>
      <w:r>
        <w:rPr>
          <w:b/>
        </w:rPr>
        <w:t>Usuários envolvidos</w:t>
      </w:r>
      <w:r>
        <w:t>: Disponível ao Administrador e Funcionário.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F634C" w:rsidTr="005F634C">
        <w:tc>
          <w:tcPr>
            <w:tcW w:w="1559" w:type="dxa"/>
            <w:vAlign w:val="center"/>
          </w:tcPr>
          <w:p w:rsidR="005F634C" w:rsidRDefault="005F634C" w:rsidP="005F634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F634C" w:rsidRDefault="005F634C" w:rsidP="005F634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5F634C" w:rsidRDefault="005F634C" w:rsidP="005F634C">
            <w:pPr>
              <w:pStyle w:val="TextoNormal"/>
              <w:ind w:left="0"/>
            </w:pPr>
            <w:r>
              <w:t>Desejável</w:t>
            </w:r>
          </w:p>
        </w:tc>
      </w:tr>
    </w:tbl>
    <w:p w:rsidR="003B0519" w:rsidRPr="00015AA8" w:rsidRDefault="003B0519" w:rsidP="003B0519">
      <w:pPr>
        <w:pStyle w:val="Ttulo2"/>
      </w:pPr>
      <w:bookmarkStart w:id="107" w:name="_Toc463866013"/>
      <w:bookmarkStart w:id="108" w:name="_Toc463876989"/>
      <w:r>
        <w:t>Requisitos de Gerenciamento Clientes</w:t>
      </w:r>
      <w:bookmarkEnd w:id="107"/>
      <w:bookmarkEnd w:id="108"/>
    </w:p>
    <w:p w:rsidR="003B0519" w:rsidRDefault="003B0519" w:rsidP="003B0519">
      <w:pPr>
        <w:pStyle w:val="TextoNormal"/>
      </w:pPr>
      <w:r>
        <w:t>Esta seção aborda todos as informações necessárias para o cadastro de Clientes, para que seja mantido um histórico de Clientes, e também, manter a integridade dos dados relacionados não será permitido a exclusão de cliente.</w:t>
      </w:r>
    </w:p>
    <w:p w:rsidR="003B0519" w:rsidRDefault="003B0519" w:rsidP="003B0519">
      <w:pPr>
        <w:pStyle w:val="Requisito"/>
      </w:pPr>
      <w:r>
        <w:t xml:space="preserve"> </w:t>
      </w:r>
      <w:bookmarkStart w:id="109" w:name="_Toc463866014"/>
      <w:bookmarkStart w:id="110" w:name="_Toc463876990"/>
      <w:r>
        <w:t>[RF01] Cadastro de Clientes</w:t>
      </w:r>
      <w:bookmarkEnd w:id="109"/>
      <w:bookmarkEnd w:id="110"/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Descrição</w:t>
      </w:r>
      <w:r>
        <w:br/>
        <w:t>O GLF deve manter o cadastro de clientes. O cadastro possui os seguintes dados CI(Código da Cliente), nome, cpf, rg, data nascimento, endereço, telefone Fixo, Telefone Celular e sexo.</w:t>
      </w:r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digitar os atributos</w:t>
      </w:r>
      <w:r w:rsidRPr="007311AE">
        <w:t xml:space="preserve"> </w:t>
      </w:r>
      <w:r>
        <w:t>nome, cpf, rg, data nascimento, endereço e sexo, o usuário pode digitar os atributos telefone Fixo e/ou Telefone Celular, e o atributo CI deverá ser gerado automaticamente.</w:t>
      </w:r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verificar</w:t>
      </w:r>
      <w:r w:rsidR="00A645B1">
        <w:t xml:space="preserve"> se o cliente é maior de 18 anos, caso não seja será apresentado uma mensagem</w:t>
      </w:r>
      <w:r>
        <w:t xml:space="preserve"> </w:t>
      </w:r>
      <w:r w:rsidR="00A645B1">
        <w:t xml:space="preserve">ao usuário, e </w:t>
      </w:r>
      <w:r>
        <w:t xml:space="preserve">se existe algum Cliente com o cpf informado na entrada. Caso exista o sistema deve informar que já existe este Cliente, caso não exista o sistema deve </w:t>
      </w:r>
      <w:r w:rsidR="005E0767">
        <w:t xml:space="preserve">armazenar </w:t>
      </w:r>
      <w:r>
        <w:t xml:space="preserve">todos atributos </w:t>
      </w:r>
      <w:r w:rsidR="00194E34">
        <w:t>apresentados na entrada armazenados no banco de dados</w:t>
      </w:r>
      <w:r>
        <w:t>.</w:t>
      </w:r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Saída</w:t>
      </w:r>
    </w:p>
    <w:p w:rsidR="003B0519" w:rsidRDefault="003B0519" w:rsidP="003B0519">
      <w:pPr>
        <w:pStyle w:val="TextoNormal"/>
        <w:ind w:left="1298"/>
      </w:pPr>
      <w:r>
        <w:t>É exibida a mensagem de cadastrado com sucesso.</w:t>
      </w:r>
    </w:p>
    <w:p w:rsidR="003B0519" w:rsidRDefault="003B0519" w:rsidP="003B0519">
      <w:pPr>
        <w:pStyle w:val="TextoNormal"/>
      </w:pPr>
    </w:p>
    <w:p w:rsidR="003B0519" w:rsidRDefault="003B0519" w:rsidP="003B0519">
      <w:pPr>
        <w:pStyle w:val="TextoNormal"/>
      </w:pPr>
      <w:r>
        <w:rPr>
          <w:b/>
        </w:rPr>
        <w:t>Usuários envolvidos</w:t>
      </w:r>
      <w:r>
        <w:t>: Disponível ao Administrador</w:t>
      </w:r>
      <w:r w:rsidR="005E0767">
        <w:t xml:space="preserve"> e ao Funcionário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B0519" w:rsidTr="00162048">
        <w:tc>
          <w:tcPr>
            <w:tcW w:w="1559" w:type="dxa"/>
            <w:vAlign w:val="center"/>
          </w:tcPr>
          <w:p w:rsidR="003B0519" w:rsidRDefault="003B0519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B0519" w:rsidRDefault="003B0519" w:rsidP="00162048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3B0519" w:rsidRDefault="003B0519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B0519" w:rsidRDefault="003B0519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B0519" w:rsidRDefault="003B0519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B0519" w:rsidRDefault="003B0519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B0519" w:rsidRDefault="003B0519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3B0519" w:rsidRDefault="003B0519" w:rsidP="003B0519">
      <w:pPr>
        <w:pStyle w:val="TextoNormal"/>
      </w:pPr>
    </w:p>
    <w:p w:rsidR="003B0519" w:rsidRDefault="003B0519" w:rsidP="003B0519">
      <w:pPr>
        <w:pStyle w:val="Requisito"/>
      </w:pPr>
      <w:bookmarkStart w:id="111" w:name="_Toc463866015"/>
      <w:bookmarkStart w:id="112" w:name="_Toc463876991"/>
      <w:r>
        <w:lastRenderedPageBreak/>
        <w:t xml:space="preserve">[RF02] Alteração de </w:t>
      </w:r>
      <w:r w:rsidR="005E0767">
        <w:t>Clientes</w:t>
      </w:r>
      <w:bookmarkEnd w:id="111"/>
      <w:bookmarkEnd w:id="112"/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permitir a alteração do cadastro de </w:t>
      </w:r>
      <w:r w:rsidR="005E0767">
        <w:t>cliente</w:t>
      </w:r>
      <w:r>
        <w:t>. Os atributos permitidos são</w:t>
      </w:r>
      <w:r w:rsidR="005E0767" w:rsidRPr="005E0767">
        <w:t xml:space="preserve"> </w:t>
      </w:r>
      <w:r w:rsidR="005E0767">
        <w:t>nome, rg, endereço, telefone Fixo e Telefone Celular</w:t>
      </w:r>
      <w:r>
        <w:t>.</w:t>
      </w:r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Entrada</w:t>
      </w:r>
      <w:r>
        <w:br/>
        <w:t xml:space="preserve">O usuário poderá realizar a busca pelo </w:t>
      </w:r>
      <w:r w:rsidR="005E0767">
        <w:t>cpf</w:t>
      </w:r>
      <w:r>
        <w:t xml:space="preserve">. Será apresentado por meio de uma lista todos os encontrados para escolha. O usuário deve digitar o </w:t>
      </w:r>
      <w:r w:rsidR="005E0767">
        <w:t>nome, rg, endereço, e pode digitar o telefone Fixo e/ou Telefone Celular</w:t>
      </w:r>
      <w:r>
        <w:t>.</w:t>
      </w:r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 armazenar os todos atributos alterados no banco de dados.</w:t>
      </w:r>
    </w:p>
    <w:p w:rsidR="003B0519" w:rsidRDefault="003B0519" w:rsidP="003B0519">
      <w:pPr>
        <w:pStyle w:val="TextoNormal"/>
        <w:numPr>
          <w:ilvl w:val="0"/>
          <w:numId w:val="27"/>
        </w:numPr>
      </w:pPr>
      <w:r>
        <w:t>Saída</w:t>
      </w:r>
    </w:p>
    <w:p w:rsidR="003B0519" w:rsidRDefault="003B0519" w:rsidP="003B0519">
      <w:pPr>
        <w:pStyle w:val="TextoNormal"/>
        <w:ind w:left="1298"/>
      </w:pPr>
      <w:r>
        <w:t>É exibida a mensagem de alterado com sucesso.</w:t>
      </w:r>
    </w:p>
    <w:p w:rsidR="003B0519" w:rsidRDefault="003B0519" w:rsidP="003B0519">
      <w:pPr>
        <w:pStyle w:val="TextoNormal"/>
      </w:pPr>
    </w:p>
    <w:p w:rsidR="003B0519" w:rsidRDefault="003B0519" w:rsidP="003B0519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B0519" w:rsidTr="00162048">
        <w:tc>
          <w:tcPr>
            <w:tcW w:w="1559" w:type="dxa"/>
            <w:vAlign w:val="center"/>
          </w:tcPr>
          <w:p w:rsidR="003B0519" w:rsidRDefault="003B0519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B0519" w:rsidRDefault="003B0519" w:rsidP="00162048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3B0519" w:rsidRDefault="003B0519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B0519" w:rsidRDefault="003B0519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B0519" w:rsidRDefault="003B0519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B0519" w:rsidRDefault="003B0519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B0519" w:rsidRDefault="003B0519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743B83" w:rsidRDefault="00743B83" w:rsidP="001A0BBA">
      <w:pPr>
        <w:pStyle w:val="TextoNormal"/>
      </w:pPr>
    </w:p>
    <w:p w:rsidR="005E0767" w:rsidRPr="00015AA8" w:rsidRDefault="005E0767" w:rsidP="005E0767">
      <w:pPr>
        <w:pStyle w:val="Ttulo2"/>
      </w:pPr>
      <w:bookmarkStart w:id="113" w:name="_Toc463866016"/>
      <w:bookmarkStart w:id="114" w:name="_Toc463876992"/>
      <w:r>
        <w:t>Requisitos de Gerenciamento de Locação</w:t>
      </w:r>
      <w:bookmarkEnd w:id="113"/>
      <w:bookmarkEnd w:id="114"/>
    </w:p>
    <w:p w:rsidR="005E0767" w:rsidRDefault="005E0767" w:rsidP="005E0767">
      <w:pPr>
        <w:pStyle w:val="TextoNormal"/>
      </w:pPr>
      <w:r>
        <w:t>Esta seção aborda todos as informações necessárias para o Locações, para que seja mantido um histórico de locações, e também, manter a integridade dos dados relacionados não será permitido a exclusão ou alteração de Locação.</w:t>
      </w:r>
    </w:p>
    <w:p w:rsidR="005E0767" w:rsidRDefault="005E0767" w:rsidP="005E0767">
      <w:pPr>
        <w:pStyle w:val="Requisito"/>
      </w:pPr>
      <w:r>
        <w:t xml:space="preserve"> </w:t>
      </w:r>
      <w:bookmarkStart w:id="115" w:name="_Toc463866017"/>
      <w:bookmarkStart w:id="116" w:name="_Toc463876993"/>
      <w:r>
        <w:t>[RF01] Nova Locação</w:t>
      </w:r>
      <w:bookmarkEnd w:id="115"/>
      <w:bookmarkEnd w:id="116"/>
    </w:p>
    <w:p w:rsidR="005E0767" w:rsidRDefault="005E0767" w:rsidP="005E0767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manter os dados relativos a locação. A locação possui os seguintes dados: </w:t>
      </w:r>
      <w:r w:rsidR="00A92E06">
        <w:t xml:space="preserve">CO(código locação), </w:t>
      </w:r>
      <w:r>
        <w:t>data/hora</w:t>
      </w:r>
      <w:r w:rsidR="00194E34">
        <w:t xml:space="preserve"> locacão</w:t>
      </w:r>
      <w:r>
        <w:t xml:space="preserve">, cliente, filme, usuário logado, </w:t>
      </w:r>
      <w:r w:rsidR="00A645B1">
        <w:t xml:space="preserve">loja, </w:t>
      </w:r>
      <w:r>
        <w:t>data prevista devolução e valor diário.</w:t>
      </w:r>
    </w:p>
    <w:p w:rsidR="005E0767" w:rsidRDefault="005E0767" w:rsidP="005E0767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escolher por meio de listas previamente carregadas do banco de dados ,sem premissão de digitação</w:t>
      </w:r>
      <w:r w:rsidR="00A645B1">
        <w:t>: cliente(buscando por nome ou cpf) e fi</w:t>
      </w:r>
      <w:r w:rsidR="00A92E06">
        <w:t>lme(buscando pelo CF ou titulo).</w:t>
      </w:r>
    </w:p>
    <w:p w:rsidR="005E0767" w:rsidRDefault="005E0767" w:rsidP="00A645B1">
      <w:pPr>
        <w:pStyle w:val="TextoNormal"/>
        <w:numPr>
          <w:ilvl w:val="0"/>
          <w:numId w:val="27"/>
        </w:numPr>
      </w:pPr>
      <w:r>
        <w:t>Processamento</w:t>
      </w:r>
      <w:r>
        <w:br/>
        <w:t xml:space="preserve">O GLF deve verificar se </w:t>
      </w:r>
      <w:r w:rsidR="00A645B1">
        <w:t xml:space="preserve">o filme está disponível na loja, e também se o cliente tem mais de 2 filmes alugados sem devolução, deve ser identificado pelo login a loja e usuário, deve ser gerado automaticamente a data/hora </w:t>
      </w:r>
      <w:r w:rsidR="00194E34">
        <w:t>locação pela corrente</w:t>
      </w:r>
      <w:r w:rsidR="00A92E06">
        <w:t>, o CO</w:t>
      </w:r>
      <w:r w:rsidR="00194E34">
        <w:t xml:space="preserve"> </w:t>
      </w:r>
      <w:r w:rsidR="00A645B1">
        <w:t xml:space="preserve">e a data prevista devolução para dois dias posteriores a data corrente, o valor diário </w:t>
      </w:r>
      <w:r w:rsidR="00194E34">
        <w:t xml:space="preserve">deve ser identificado pelo filme, e então </w:t>
      </w:r>
      <w:r>
        <w:t xml:space="preserve">deve todos atributos apresentado </w:t>
      </w:r>
      <w:r w:rsidR="00194E34">
        <w:t xml:space="preserve">serem armazenado no banco de dados </w:t>
      </w:r>
      <w:r>
        <w:t>no banco de dados.</w:t>
      </w:r>
    </w:p>
    <w:p w:rsidR="005E0767" w:rsidRDefault="005E0767" w:rsidP="005E0767">
      <w:pPr>
        <w:pStyle w:val="TextoNormal"/>
        <w:numPr>
          <w:ilvl w:val="0"/>
          <w:numId w:val="27"/>
        </w:numPr>
      </w:pPr>
      <w:r>
        <w:t>Saída</w:t>
      </w:r>
    </w:p>
    <w:p w:rsidR="005E0767" w:rsidRDefault="005E0767" w:rsidP="005E0767">
      <w:pPr>
        <w:pStyle w:val="TextoNormal"/>
        <w:ind w:left="1298"/>
      </w:pPr>
      <w:r>
        <w:t xml:space="preserve">É exibida a mensagem de </w:t>
      </w:r>
      <w:r w:rsidR="00194E34">
        <w:t>Locação realizada</w:t>
      </w:r>
      <w:r>
        <w:t xml:space="preserve"> com sucesso.</w:t>
      </w:r>
    </w:p>
    <w:p w:rsidR="005E0767" w:rsidRDefault="005E0767" w:rsidP="005E0767">
      <w:pPr>
        <w:pStyle w:val="TextoNormal"/>
      </w:pPr>
    </w:p>
    <w:p w:rsidR="005E0767" w:rsidRDefault="005E0767" w:rsidP="005E0767">
      <w:pPr>
        <w:pStyle w:val="TextoNormal"/>
      </w:pPr>
      <w:r>
        <w:rPr>
          <w:b/>
        </w:rPr>
        <w:t>Usuários envolvidos</w:t>
      </w:r>
      <w:r>
        <w:t xml:space="preserve">: Disponível ao </w:t>
      </w:r>
      <w:r w:rsidR="00194E34">
        <w:t>Funcionário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E0767" w:rsidTr="00162048">
        <w:tc>
          <w:tcPr>
            <w:tcW w:w="1559" w:type="dxa"/>
            <w:vAlign w:val="center"/>
          </w:tcPr>
          <w:p w:rsidR="005E0767" w:rsidRDefault="005E0767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E0767" w:rsidRDefault="005E0767" w:rsidP="00162048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5E0767" w:rsidRDefault="005E0767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E0767" w:rsidRDefault="005E0767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5E0767" w:rsidRDefault="005E0767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E0767" w:rsidRDefault="005E0767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5E0767" w:rsidRDefault="005E0767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5E0767" w:rsidRDefault="005E0767" w:rsidP="005E0767">
      <w:pPr>
        <w:pStyle w:val="TextoNormal"/>
      </w:pPr>
    </w:p>
    <w:p w:rsidR="005E0767" w:rsidRDefault="005E0767" w:rsidP="005E0767">
      <w:pPr>
        <w:pStyle w:val="Requisito"/>
      </w:pPr>
      <w:bookmarkStart w:id="117" w:name="_Toc463866018"/>
      <w:bookmarkStart w:id="118" w:name="_Toc463876994"/>
      <w:r>
        <w:lastRenderedPageBreak/>
        <w:t xml:space="preserve">[RF02] </w:t>
      </w:r>
      <w:r w:rsidR="00194E34">
        <w:t>Devolução Locação</w:t>
      </w:r>
      <w:bookmarkEnd w:id="117"/>
      <w:bookmarkEnd w:id="118"/>
    </w:p>
    <w:p w:rsidR="005E0767" w:rsidRDefault="005E0767" w:rsidP="005E0767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permitir a </w:t>
      </w:r>
      <w:r w:rsidR="00194E34">
        <w:t xml:space="preserve">devolução de uma locação realizada anteriormente. A devolução possui os seguintes dados: data/hora devolução, usuário devolução, </w:t>
      </w:r>
      <w:r w:rsidR="00A92E06">
        <w:t>multa,</w:t>
      </w:r>
      <w:r w:rsidR="00194E34">
        <w:t xml:space="preserve"> desconto</w:t>
      </w:r>
      <w:r w:rsidR="00A92E06">
        <w:t xml:space="preserve"> e CO</w:t>
      </w:r>
      <w:r w:rsidR="00194E34">
        <w:t>.</w:t>
      </w:r>
    </w:p>
    <w:p w:rsidR="005E0767" w:rsidRDefault="005E0767" w:rsidP="005E0767">
      <w:pPr>
        <w:pStyle w:val="TextoNormal"/>
        <w:numPr>
          <w:ilvl w:val="0"/>
          <w:numId w:val="27"/>
        </w:numPr>
      </w:pPr>
      <w:r>
        <w:t>Entrada</w:t>
      </w:r>
      <w:r>
        <w:br/>
        <w:t xml:space="preserve">O usuário poderá realizar a busca </w:t>
      </w:r>
      <w:r w:rsidR="00194E34">
        <w:t>da locação por meio do código do filme, cliente e loja</w:t>
      </w:r>
      <w:r w:rsidR="00A92E06">
        <w:t xml:space="preserve"> para identificar o CO</w:t>
      </w:r>
      <w:r w:rsidR="00194E34">
        <w:t>. O usuário deverá aplicar desconto somente quando ocorrer multa.</w:t>
      </w:r>
    </w:p>
    <w:p w:rsidR="005E0767" w:rsidRDefault="005E0767" w:rsidP="005E0767">
      <w:pPr>
        <w:pStyle w:val="TextoNormal"/>
        <w:numPr>
          <w:ilvl w:val="0"/>
          <w:numId w:val="27"/>
        </w:numPr>
      </w:pPr>
      <w:r>
        <w:t>Processamento</w:t>
      </w:r>
      <w:r>
        <w:br/>
        <w:t xml:space="preserve">O GLF deve </w:t>
      </w:r>
      <w:r w:rsidR="00194E34">
        <w:t>verificar se existe ocorre a incidência de multa, subtraindo a data prevista pela corrente e multiplicando pelo valor diário duas vezes, caso ocorra aplicar o desconto se informado pelo usuário</w:t>
      </w:r>
      <w:r>
        <w:t>.</w:t>
      </w:r>
      <w:r w:rsidR="00194E34">
        <w:t xml:space="preserve"> Também deve por meio do login armarzenar o usuário devolução e a data/hora devolução corrente, </w:t>
      </w:r>
      <w:r w:rsidR="00A92E06">
        <w:t>o sistema também deve realizar RF</w:t>
      </w:r>
      <w:r w:rsidR="007D31E2">
        <w:t>0</w:t>
      </w:r>
      <w:r w:rsidR="00A92E06">
        <w:t xml:space="preserve">3 </w:t>
      </w:r>
      <w:r w:rsidR="00194E34">
        <w:t>por fim todos os outros dados informado na entrada devem ser armazenado no banco de dados</w:t>
      </w:r>
    </w:p>
    <w:p w:rsidR="005E0767" w:rsidRDefault="005E0767" w:rsidP="005E0767">
      <w:pPr>
        <w:pStyle w:val="TextoNormal"/>
        <w:numPr>
          <w:ilvl w:val="0"/>
          <w:numId w:val="27"/>
        </w:numPr>
      </w:pPr>
      <w:r>
        <w:t>Saída</w:t>
      </w:r>
    </w:p>
    <w:p w:rsidR="005E0767" w:rsidRDefault="005E0767" w:rsidP="005E0767">
      <w:pPr>
        <w:pStyle w:val="TextoNormal"/>
        <w:ind w:left="1298"/>
      </w:pPr>
      <w:r>
        <w:t xml:space="preserve">É exibida a mensagem de </w:t>
      </w:r>
      <w:r w:rsidR="00194E34">
        <w:t xml:space="preserve">devolução realizada </w:t>
      </w:r>
      <w:r>
        <w:t>com sucesso.</w:t>
      </w:r>
    </w:p>
    <w:p w:rsidR="005E0767" w:rsidRDefault="005E0767" w:rsidP="005E0767">
      <w:pPr>
        <w:pStyle w:val="TextoNormal"/>
      </w:pPr>
    </w:p>
    <w:p w:rsidR="005E0767" w:rsidRDefault="005E0767" w:rsidP="005E0767">
      <w:pPr>
        <w:pStyle w:val="TextoNormal"/>
      </w:pPr>
      <w:r>
        <w:rPr>
          <w:b/>
        </w:rPr>
        <w:t>Usuários envolvidos</w:t>
      </w:r>
      <w:r>
        <w:t xml:space="preserve">: Disponível ao </w:t>
      </w:r>
      <w:r w:rsidR="00194E34">
        <w:t>Funcionário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E0767" w:rsidTr="00162048">
        <w:tc>
          <w:tcPr>
            <w:tcW w:w="1559" w:type="dxa"/>
            <w:vAlign w:val="center"/>
          </w:tcPr>
          <w:p w:rsidR="005E0767" w:rsidRDefault="005E0767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E0767" w:rsidRDefault="005E0767" w:rsidP="00162048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5E0767" w:rsidRDefault="005E0767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E0767" w:rsidRDefault="005E0767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5E0767" w:rsidRDefault="005E0767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E0767" w:rsidRDefault="005E0767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5E0767" w:rsidRDefault="005E0767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A92E06" w:rsidRDefault="00A92E06" w:rsidP="00A92E06">
      <w:pPr>
        <w:pStyle w:val="TextoNormal"/>
        <w:ind w:left="0"/>
      </w:pPr>
    </w:p>
    <w:p w:rsidR="00A92E06" w:rsidRDefault="00A92E06" w:rsidP="00A92E06">
      <w:pPr>
        <w:pStyle w:val="Requisito"/>
      </w:pPr>
      <w:bookmarkStart w:id="119" w:name="_Toc463866019"/>
      <w:bookmarkStart w:id="120" w:name="_Toc463876995"/>
      <w:r>
        <w:t>[RF03] Pagamento</w:t>
      </w:r>
      <w:bookmarkEnd w:id="119"/>
      <w:bookmarkEnd w:id="120"/>
    </w:p>
    <w:p w:rsidR="00A92E06" w:rsidRDefault="00A92E06" w:rsidP="00A92E06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o armazenamento sobre o pagamento de uma devolução realizada. O pagamento possui os seguintes dados: modo de pagamento, valor e CO.</w:t>
      </w:r>
    </w:p>
    <w:p w:rsidR="00A92E06" w:rsidRDefault="00A92E06" w:rsidP="00A92E06">
      <w:pPr>
        <w:pStyle w:val="TextoNormal"/>
        <w:numPr>
          <w:ilvl w:val="0"/>
          <w:numId w:val="27"/>
        </w:numPr>
      </w:pPr>
      <w:r>
        <w:t>Entrada</w:t>
      </w:r>
      <w:r>
        <w:br/>
        <w:t>O usuário deverá escolher um ou varios modos de pagamento, entre as opções dinheiro ou cartão, sem opção de digitação, e o valor do pagamento.</w:t>
      </w:r>
    </w:p>
    <w:p w:rsidR="00A92E06" w:rsidRDefault="00A92E06" w:rsidP="00A92E06">
      <w:pPr>
        <w:pStyle w:val="TextoNormal"/>
        <w:numPr>
          <w:ilvl w:val="0"/>
          <w:numId w:val="27"/>
        </w:numPr>
      </w:pPr>
      <w:r>
        <w:t>Processamento</w:t>
      </w:r>
      <w:r>
        <w:br/>
        <w:t xml:space="preserve">O GLF deve verificar se os pagamentos realizados </w:t>
      </w:r>
      <w:r w:rsidR="007D31E2">
        <w:t xml:space="preserve">antecipados e informados na entrada </w:t>
      </w:r>
      <w:r>
        <w:t>atigem o valor da locação vezes 2 mais o valor da multa quando ocorrer, caso não o sistema deve apresentar uma mensagem ao usuário avisando que o valor não foi atingido, caso sim todos os dados informado na entrada devem ser armazenado no banco de dados</w:t>
      </w:r>
    </w:p>
    <w:p w:rsidR="00A92E06" w:rsidRDefault="00A92E06" w:rsidP="00A92E06">
      <w:pPr>
        <w:pStyle w:val="TextoNormal"/>
        <w:numPr>
          <w:ilvl w:val="0"/>
          <w:numId w:val="27"/>
        </w:numPr>
      </w:pPr>
      <w:r>
        <w:t>Saída</w:t>
      </w:r>
    </w:p>
    <w:p w:rsidR="00A92E06" w:rsidRDefault="00A92E06" w:rsidP="00A92E06">
      <w:pPr>
        <w:pStyle w:val="TextoNormal"/>
        <w:ind w:left="1298"/>
      </w:pPr>
      <w:r>
        <w:t>É exibida a mensagem de pagamento realizada com sucesso.</w:t>
      </w:r>
    </w:p>
    <w:p w:rsidR="00A92E06" w:rsidRDefault="00A92E06" w:rsidP="00A92E06">
      <w:pPr>
        <w:pStyle w:val="TextoNormal"/>
      </w:pPr>
    </w:p>
    <w:p w:rsidR="00A92E06" w:rsidRDefault="00A92E06" w:rsidP="00A92E06">
      <w:pPr>
        <w:pStyle w:val="TextoNormal"/>
      </w:pPr>
      <w:r>
        <w:rPr>
          <w:b/>
        </w:rPr>
        <w:t>Usuários envolvidos</w:t>
      </w:r>
      <w:r>
        <w:t>: Disponível ao Funcionário.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A92E06" w:rsidTr="00162048">
        <w:tc>
          <w:tcPr>
            <w:tcW w:w="1559" w:type="dxa"/>
            <w:vAlign w:val="center"/>
          </w:tcPr>
          <w:p w:rsidR="00A92E06" w:rsidRDefault="00A92E06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92E06" w:rsidRDefault="00A92E06" w:rsidP="00162048"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A92E06" w:rsidRDefault="00A92E06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A92E06" w:rsidRDefault="00A92E06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A92E06" w:rsidRDefault="00A92E06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A92E06" w:rsidRDefault="00A92E06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A92E06" w:rsidRDefault="00A92E06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A92E06" w:rsidRDefault="00A92E06" w:rsidP="00A92E06">
      <w:pPr>
        <w:pStyle w:val="TextoNormal"/>
      </w:pPr>
    </w:p>
    <w:p w:rsidR="007D31E2" w:rsidRPr="00015AA8" w:rsidRDefault="007D31E2" w:rsidP="007D31E2">
      <w:pPr>
        <w:pStyle w:val="Ttulo2"/>
      </w:pPr>
      <w:bookmarkStart w:id="121" w:name="_Toc463866020"/>
      <w:bookmarkStart w:id="122" w:name="_Toc463876996"/>
      <w:r>
        <w:lastRenderedPageBreak/>
        <w:t>Requisitos de Gerenciamento Web</w:t>
      </w:r>
      <w:bookmarkEnd w:id="121"/>
      <w:bookmarkEnd w:id="122"/>
    </w:p>
    <w:p w:rsidR="007D31E2" w:rsidRDefault="007D31E2" w:rsidP="007D31E2">
      <w:pPr>
        <w:pStyle w:val="TextoNormal"/>
      </w:pPr>
      <w:r>
        <w:t>Esta seção aborda todos as informações necessárias para o gerenciamento web pelo clie</w:t>
      </w:r>
      <w:r w:rsidR="001805CC">
        <w:t>nte, tais como busca de filmes, com notificação,</w:t>
      </w:r>
      <w:r>
        <w:t xml:space="preserve"> pagamento antecipado.</w:t>
      </w:r>
    </w:p>
    <w:p w:rsidR="007D31E2" w:rsidRDefault="007D31E2" w:rsidP="007D31E2">
      <w:pPr>
        <w:pStyle w:val="Requisito"/>
      </w:pPr>
      <w:r>
        <w:t xml:space="preserve"> </w:t>
      </w:r>
      <w:bookmarkStart w:id="123" w:name="_Toc463866021"/>
      <w:bookmarkStart w:id="124" w:name="_Toc463876997"/>
      <w:r>
        <w:t>[RF01] Busca de Filme</w:t>
      </w:r>
      <w:bookmarkEnd w:id="123"/>
      <w:bookmarkEnd w:id="124"/>
    </w:p>
    <w:p w:rsidR="007D31E2" w:rsidRDefault="007D31E2" w:rsidP="007D31E2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busca de filmes disponível pelo usuário.</w:t>
      </w:r>
    </w:p>
    <w:p w:rsidR="007D31E2" w:rsidRDefault="007D31E2" w:rsidP="007D31E2">
      <w:pPr>
        <w:pStyle w:val="TextoNormal"/>
        <w:numPr>
          <w:ilvl w:val="0"/>
          <w:numId w:val="27"/>
        </w:numPr>
      </w:pPr>
      <w:r>
        <w:t>Entrada</w:t>
      </w:r>
      <w:r>
        <w:br/>
        <w:t xml:space="preserve">O usuário poderá realizar a busca pelo título, elenco, direção ou categoria. Será apresentado por meio de uma lista todos os encontrados para escolha. </w:t>
      </w:r>
    </w:p>
    <w:p w:rsidR="007D31E2" w:rsidRDefault="007D31E2" w:rsidP="007D31E2">
      <w:pPr>
        <w:pStyle w:val="TextoNormal"/>
        <w:numPr>
          <w:ilvl w:val="0"/>
          <w:numId w:val="27"/>
        </w:numPr>
      </w:pPr>
      <w:r>
        <w:t>Processamento</w:t>
      </w:r>
      <w:r>
        <w:br/>
        <w:t xml:space="preserve">O GLF deve regatar os dados titulo, categoria, lançamento, direcão, elenco, nacionalidade, sinopse, valor diario, faixa etária, link </w:t>
      </w:r>
      <w:r w:rsidRPr="007311AE">
        <w:rPr>
          <w:i/>
        </w:rPr>
        <w:t>trailer</w:t>
      </w:r>
      <w:r>
        <w:t xml:space="preserve"> e todas as lojas que tem este filme em disposição para locação de acordo com o escolhido na entrada.</w:t>
      </w:r>
      <w:r w:rsidR="001805CC">
        <w:t xml:space="preserve"> Caso não encontre nenhuma loja o sistema deve armazenar os dados do cliente para notificar por meio de SMS quando o filme estiver disponível</w:t>
      </w:r>
    </w:p>
    <w:p w:rsidR="007D31E2" w:rsidRDefault="007D31E2" w:rsidP="007D31E2">
      <w:pPr>
        <w:pStyle w:val="TextoNormal"/>
        <w:numPr>
          <w:ilvl w:val="0"/>
          <w:numId w:val="27"/>
        </w:numPr>
      </w:pPr>
      <w:r>
        <w:t>Saída</w:t>
      </w:r>
    </w:p>
    <w:p w:rsidR="007D31E2" w:rsidRDefault="007D31E2" w:rsidP="007D31E2">
      <w:pPr>
        <w:pStyle w:val="TextoNormal"/>
        <w:ind w:left="1298"/>
      </w:pPr>
      <w:r>
        <w:t xml:space="preserve">Categoria, lançamento, direcão, elenco, nacionalidade, sinopse, valor diario, faixa etária, link </w:t>
      </w:r>
      <w:r w:rsidRPr="007311AE">
        <w:rPr>
          <w:i/>
        </w:rPr>
        <w:t>trailer</w:t>
      </w:r>
      <w:r>
        <w:t xml:space="preserve"> e todas as lojas que tem este filme em disposição para locaç</w:t>
      </w:r>
      <w:r w:rsidR="00426758">
        <w:t>ão</w:t>
      </w:r>
      <w:r w:rsidR="001805CC">
        <w:t xml:space="preserve"> ou notificação por SMS.</w:t>
      </w:r>
    </w:p>
    <w:p w:rsidR="007D31E2" w:rsidRDefault="007D31E2" w:rsidP="007D31E2">
      <w:pPr>
        <w:pStyle w:val="TextoNormal"/>
      </w:pPr>
    </w:p>
    <w:p w:rsidR="007D31E2" w:rsidRDefault="007D31E2" w:rsidP="007D31E2">
      <w:pPr>
        <w:pStyle w:val="TextoNormal"/>
      </w:pPr>
      <w:r>
        <w:rPr>
          <w:b/>
        </w:rPr>
        <w:t>Usuários envolvidos</w:t>
      </w:r>
      <w:r>
        <w:t xml:space="preserve">: </w:t>
      </w:r>
      <w:r w:rsidR="00A07585">
        <w:t>Cliente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425"/>
        <w:gridCol w:w="1381"/>
      </w:tblGrid>
      <w:tr w:rsidR="007D31E2" w:rsidTr="00162048">
        <w:tc>
          <w:tcPr>
            <w:tcW w:w="1559" w:type="dxa"/>
            <w:vAlign w:val="center"/>
          </w:tcPr>
          <w:p w:rsidR="007D31E2" w:rsidRDefault="007D31E2" w:rsidP="007D31E2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D31E2" w:rsidRDefault="007D31E2" w:rsidP="007D31E2"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D31E2" w:rsidRDefault="007D31E2" w:rsidP="007D31E2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7D31E2" w:rsidRDefault="007D31E2" w:rsidP="007D31E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7D31E2" w:rsidRDefault="007D31E2" w:rsidP="007D31E2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7D31E2" w:rsidRDefault="007D31E2" w:rsidP="007D31E2">
            <w:r>
              <w:sym w:font="Wingdings" w:char="F0FE"/>
            </w:r>
          </w:p>
        </w:tc>
        <w:tc>
          <w:tcPr>
            <w:tcW w:w="425" w:type="dxa"/>
            <w:vAlign w:val="center"/>
          </w:tcPr>
          <w:p w:rsidR="007D31E2" w:rsidRDefault="007D31E2" w:rsidP="007D31E2">
            <w:pPr>
              <w:spacing w:before="240" w:after="240"/>
            </w:pPr>
          </w:p>
        </w:tc>
        <w:tc>
          <w:tcPr>
            <w:tcW w:w="1381" w:type="dxa"/>
            <w:vAlign w:val="center"/>
          </w:tcPr>
          <w:p w:rsidR="007D31E2" w:rsidRDefault="007D31E2" w:rsidP="007D31E2">
            <w:pPr>
              <w:pStyle w:val="TextoNormal"/>
              <w:ind w:left="0"/>
            </w:pPr>
            <w:r>
              <w:t>Desejável</w:t>
            </w:r>
          </w:p>
        </w:tc>
      </w:tr>
    </w:tbl>
    <w:p w:rsidR="007D31E2" w:rsidRDefault="007D31E2" w:rsidP="007D31E2">
      <w:pPr>
        <w:pStyle w:val="TextoNormal"/>
      </w:pPr>
    </w:p>
    <w:p w:rsidR="007D31E2" w:rsidRDefault="007D31E2" w:rsidP="007D31E2">
      <w:pPr>
        <w:pStyle w:val="Requisito"/>
      </w:pPr>
      <w:bookmarkStart w:id="125" w:name="_Toc463866022"/>
      <w:bookmarkStart w:id="126" w:name="_Toc463876998"/>
      <w:r>
        <w:t>[RF02] Pagamento Antecipado</w:t>
      </w:r>
      <w:bookmarkEnd w:id="125"/>
      <w:bookmarkEnd w:id="126"/>
    </w:p>
    <w:p w:rsidR="007D31E2" w:rsidRDefault="007D31E2" w:rsidP="007D31E2">
      <w:pPr>
        <w:pStyle w:val="TextoNormal"/>
        <w:numPr>
          <w:ilvl w:val="0"/>
          <w:numId w:val="27"/>
        </w:numPr>
      </w:pPr>
      <w:r>
        <w:t>Descrição</w:t>
      </w:r>
      <w:r>
        <w:br/>
        <w:t xml:space="preserve">O GLF deve permitir </w:t>
      </w:r>
      <w:r w:rsidR="00A07585">
        <w:t>o pagamento antecipado da locação.</w:t>
      </w:r>
    </w:p>
    <w:p w:rsidR="007D31E2" w:rsidRDefault="007D31E2" w:rsidP="007D31E2">
      <w:pPr>
        <w:pStyle w:val="TextoNormal"/>
        <w:numPr>
          <w:ilvl w:val="0"/>
          <w:numId w:val="27"/>
        </w:numPr>
      </w:pPr>
      <w:r>
        <w:t>Entrada</w:t>
      </w:r>
      <w:r>
        <w:br/>
      </w:r>
      <w:r w:rsidR="00A07585">
        <w:t>O usuário deverá digitar os atributos cpf, loja, código do filme e dados do cartão de crédito.</w:t>
      </w:r>
    </w:p>
    <w:p w:rsidR="007D31E2" w:rsidRDefault="00A07585" w:rsidP="007D31E2">
      <w:pPr>
        <w:pStyle w:val="TextoNormal"/>
        <w:numPr>
          <w:ilvl w:val="0"/>
          <w:numId w:val="27"/>
        </w:numPr>
      </w:pPr>
      <w:r>
        <w:t>Processamento</w:t>
      </w:r>
      <w:r>
        <w:br/>
        <w:t>O GLF deverá localizar os dados da locação por meio do cpf, loja e código do filme, caso não encontre deverá aparecer uma mensagem ao usuário informando que não foi localizada a locação, caso encontre deverá por meio do valor diário vezes dois mais a multa, duas vezes o valor diário da diferença da data corrente menos a data prevista para devolução, quando ocorrer para obter o total a ser pago</w:t>
      </w:r>
      <w:r w:rsidR="007D31E2">
        <w:t>.</w:t>
      </w:r>
      <w:r>
        <w:t xml:space="preserve"> O sistema deve conferir junto a administradora de cartões se os dados informados pelo usuário é válido. Por fim o sistema deve realizar a cobrança do cartão de crédito e armazenar os dados modo de pagamento cartão e valor em pagamentos relativos a locação realizada.</w:t>
      </w:r>
    </w:p>
    <w:p w:rsidR="007D31E2" w:rsidRDefault="007D31E2" w:rsidP="007D31E2">
      <w:pPr>
        <w:pStyle w:val="TextoNormal"/>
        <w:numPr>
          <w:ilvl w:val="0"/>
          <w:numId w:val="27"/>
        </w:numPr>
      </w:pPr>
      <w:r>
        <w:t>Saída</w:t>
      </w:r>
    </w:p>
    <w:p w:rsidR="007D31E2" w:rsidRDefault="007D31E2" w:rsidP="007D31E2">
      <w:pPr>
        <w:pStyle w:val="TextoNormal"/>
        <w:ind w:left="1298"/>
      </w:pPr>
      <w:r>
        <w:t xml:space="preserve">É exibida a mensagem de </w:t>
      </w:r>
      <w:r w:rsidR="00A07585">
        <w:t xml:space="preserve">pagamento realizado </w:t>
      </w:r>
      <w:r>
        <w:t>com sucesso.</w:t>
      </w:r>
    </w:p>
    <w:p w:rsidR="007D31E2" w:rsidRDefault="007D31E2" w:rsidP="007D31E2">
      <w:pPr>
        <w:pStyle w:val="TextoNormal"/>
      </w:pPr>
    </w:p>
    <w:p w:rsidR="007D31E2" w:rsidRDefault="007D31E2" w:rsidP="007D31E2">
      <w:pPr>
        <w:pStyle w:val="TextoNormal"/>
      </w:pPr>
      <w:r>
        <w:rPr>
          <w:b/>
        </w:rPr>
        <w:t>Usuários envolvidos</w:t>
      </w:r>
      <w:r>
        <w:t xml:space="preserve">: </w:t>
      </w:r>
      <w:r w:rsidR="00A07585">
        <w:t>Cliente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D31E2" w:rsidTr="00162048">
        <w:tc>
          <w:tcPr>
            <w:tcW w:w="1559" w:type="dxa"/>
            <w:vAlign w:val="center"/>
          </w:tcPr>
          <w:p w:rsidR="007D31E2" w:rsidRDefault="007D31E2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D31E2" w:rsidRDefault="00A07585" w:rsidP="00162048"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D31E2" w:rsidRDefault="007D31E2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7D31E2" w:rsidRDefault="00A07585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7D31E2" w:rsidRDefault="007D31E2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7D31E2" w:rsidRDefault="007D31E2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7D31E2" w:rsidRDefault="007D31E2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A65871" w:rsidRPr="00015AA8" w:rsidRDefault="00A65871" w:rsidP="00A65871">
      <w:pPr>
        <w:pStyle w:val="Ttulo2"/>
      </w:pPr>
      <w:bookmarkStart w:id="127" w:name="_Toc463866023"/>
      <w:bookmarkStart w:id="128" w:name="_Toc463876999"/>
      <w:r>
        <w:lastRenderedPageBreak/>
        <w:t>Requisitos de Relatórios</w:t>
      </w:r>
      <w:bookmarkEnd w:id="127"/>
      <w:bookmarkEnd w:id="128"/>
    </w:p>
    <w:p w:rsidR="00A65871" w:rsidRDefault="00A65871" w:rsidP="00A65871">
      <w:pPr>
        <w:pStyle w:val="TextoNormal"/>
      </w:pPr>
      <w:r>
        <w:t>Esta seção aborda todos as informações necessárias para a geração de relatórios, não serão permitidas a alteração de qualquer dado, somente a visualização.</w:t>
      </w:r>
      <w:r w:rsidR="001805CC">
        <w:t xml:space="preserve"> É p</w:t>
      </w:r>
    </w:p>
    <w:p w:rsidR="00A65871" w:rsidRDefault="00A65871" w:rsidP="00A65871">
      <w:pPr>
        <w:pStyle w:val="Requisito"/>
      </w:pPr>
      <w:r>
        <w:t xml:space="preserve"> </w:t>
      </w:r>
      <w:bookmarkStart w:id="129" w:name="_Toc463866024"/>
      <w:bookmarkStart w:id="130" w:name="_Toc463877000"/>
      <w:r>
        <w:t>[RF01] Relatório Diário de Pagamento</w:t>
      </w:r>
      <w:bookmarkEnd w:id="129"/>
      <w:bookmarkEnd w:id="130"/>
    </w:p>
    <w:p w:rsidR="00A65871" w:rsidRDefault="00A65871" w:rsidP="00A65871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geração de relatório com a relação e o total de todos os pagamentos realizados em determinado dia.</w:t>
      </w:r>
    </w:p>
    <w:p w:rsidR="00A65871" w:rsidRDefault="00A65871" w:rsidP="00A65871">
      <w:pPr>
        <w:pStyle w:val="TextoNormal"/>
        <w:numPr>
          <w:ilvl w:val="0"/>
          <w:numId w:val="27"/>
        </w:numPr>
      </w:pPr>
      <w:r>
        <w:t>Entrada</w:t>
      </w:r>
      <w:r>
        <w:br/>
        <w:t xml:space="preserve">O usuário deve digitar </w:t>
      </w:r>
      <w:r w:rsidR="00702937">
        <w:t>a data</w:t>
      </w:r>
      <w:r>
        <w:t>.</w:t>
      </w:r>
    </w:p>
    <w:p w:rsidR="00A65871" w:rsidRDefault="00A65871" w:rsidP="00A65871">
      <w:pPr>
        <w:pStyle w:val="TextoNormal"/>
        <w:numPr>
          <w:ilvl w:val="0"/>
          <w:numId w:val="27"/>
        </w:numPr>
      </w:pPr>
      <w:r>
        <w:t>Processamento</w:t>
      </w:r>
      <w:r>
        <w:br/>
      </w:r>
      <w:r w:rsidR="00702937">
        <w:t>É realizada a consulta no banco de dados sobre os pagamentos do dia solicitado na entrada. É apresentado o modo de pagamento e valor. Também é realizada a somatória de todos os valores separados em dinheiro e cartão e apresentado ao final do relatário.</w:t>
      </w:r>
    </w:p>
    <w:p w:rsidR="00A65871" w:rsidRDefault="00A65871" w:rsidP="00A65871">
      <w:pPr>
        <w:pStyle w:val="TextoNormal"/>
        <w:numPr>
          <w:ilvl w:val="0"/>
          <w:numId w:val="27"/>
        </w:numPr>
      </w:pPr>
      <w:r>
        <w:t>Saída</w:t>
      </w:r>
    </w:p>
    <w:p w:rsidR="00A65871" w:rsidRDefault="00A65871" w:rsidP="00A65871">
      <w:pPr>
        <w:pStyle w:val="TextoNormal"/>
        <w:ind w:left="1298"/>
      </w:pPr>
      <w:r>
        <w:t xml:space="preserve">É </w:t>
      </w:r>
      <w:r w:rsidR="00702937">
        <w:t>realizada a impressão do resultado do relatório.</w:t>
      </w:r>
    </w:p>
    <w:p w:rsidR="00A65871" w:rsidRDefault="00A65871" w:rsidP="00A65871">
      <w:pPr>
        <w:pStyle w:val="TextoNormal"/>
      </w:pPr>
    </w:p>
    <w:p w:rsidR="00A65871" w:rsidRDefault="00A65871" w:rsidP="00A65871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A65871" w:rsidTr="00162048">
        <w:tc>
          <w:tcPr>
            <w:tcW w:w="1559" w:type="dxa"/>
            <w:vAlign w:val="center"/>
          </w:tcPr>
          <w:p w:rsidR="00A65871" w:rsidRDefault="00A65871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65871" w:rsidRDefault="00702937" w:rsidP="00162048"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A65871" w:rsidRDefault="00A65871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A65871" w:rsidRDefault="00702937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A65871" w:rsidRDefault="00A65871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A65871" w:rsidRDefault="00A65871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A65871" w:rsidRDefault="00A65871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702937" w:rsidRDefault="00702937" w:rsidP="00702937">
      <w:pPr>
        <w:pStyle w:val="Requisito"/>
      </w:pPr>
      <w:bookmarkStart w:id="131" w:name="_Toc463866025"/>
      <w:bookmarkStart w:id="132" w:name="_Toc463877001"/>
      <w:r>
        <w:t>[RF02] Relatório Filmes Atrasados</w:t>
      </w:r>
      <w:bookmarkEnd w:id="131"/>
      <w:bookmarkEnd w:id="132"/>
    </w:p>
    <w:p w:rsidR="00702937" w:rsidRDefault="00702937" w:rsidP="00702937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geração de relatório com a relação de determinado filme atrasado para a devolução.</w:t>
      </w:r>
    </w:p>
    <w:p w:rsidR="00702937" w:rsidRDefault="00702937" w:rsidP="00702937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digitar o código do filme ou título.</w:t>
      </w:r>
    </w:p>
    <w:p w:rsidR="00702937" w:rsidRDefault="00702937" w:rsidP="00702937">
      <w:pPr>
        <w:pStyle w:val="TextoNormal"/>
        <w:numPr>
          <w:ilvl w:val="0"/>
          <w:numId w:val="27"/>
        </w:numPr>
      </w:pPr>
      <w:r>
        <w:t>Processamento</w:t>
      </w:r>
      <w:r>
        <w:br/>
        <w:t>É realizada a consulta no banco de dados para localizar o filme. O sistema realiza uma busca em locação sobre os filmes com data prevista inferior a data corrente onde não é localizada a devolução, deve também realizar o cálculo dos dias atrasados. Os dados apresentados são titulo, cliente, data prevista, dias em atraso.</w:t>
      </w:r>
    </w:p>
    <w:p w:rsidR="00702937" w:rsidRDefault="00702937" w:rsidP="00702937">
      <w:pPr>
        <w:pStyle w:val="TextoNormal"/>
        <w:numPr>
          <w:ilvl w:val="0"/>
          <w:numId w:val="27"/>
        </w:numPr>
      </w:pPr>
      <w:r>
        <w:t>Saída</w:t>
      </w:r>
    </w:p>
    <w:p w:rsidR="00702937" w:rsidRDefault="00702937" w:rsidP="00702937">
      <w:pPr>
        <w:pStyle w:val="TextoNormal"/>
        <w:ind w:left="1298"/>
      </w:pPr>
      <w:r>
        <w:t>É realizada a impressão do resultado do relatório.</w:t>
      </w:r>
    </w:p>
    <w:p w:rsidR="00702937" w:rsidRDefault="00702937" w:rsidP="00702937">
      <w:pPr>
        <w:pStyle w:val="TextoNormal"/>
      </w:pPr>
    </w:p>
    <w:p w:rsidR="00702937" w:rsidRDefault="00702937" w:rsidP="00702937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02937" w:rsidTr="00162048">
        <w:tc>
          <w:tcPr>
            <w:tcW w:w="1559" w:type="dxa"/>
            <w:vAlign w:val="center"/>
          </w:tcPr>
          <w:p w:rsidR="00702937" w:rsidRDefault="00702937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2937" w:rsidRDefault="00702937" w:rsidP="00162048"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02937" w:rsidRDefault="00702937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702937" w:rsidRDefault="00702937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702937" w:rsidRDefault="00702937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702937" w:rsidRDefault="00702937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702937" w:rsidRDefault="00702937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702937" w:rsidRDefault="00702937" w:rsidP="00702937">
      <w:pPr>
        <w:pStyle w:val="Requisito"/>
      </w:pPr>
      <w:bookmarkStart w:id="133" w:name="_Toc463866026"/>
      <w:bookmarkStart w:id="134" w:name="_Toc463877002"/>
      <w:r>
        <w:t>[RF03] Relatório Clientes Ociosos</w:t>
      </w:r>
      <w:bookmarkEnd w:id="133"/>
      <w:bookmarkEnd w:id="134"/>
    </w:p>
    <w:p w:rsidR="00702937" w:rsidRDefault="00702937" w:rsidP="00702937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geração de relatório com a relação de todos os clientes com um deteminado período sem locação.</w:t>
      </w:r>
    </w:p>
    <w:p w:rsidR="00702937" w:rsidRDefault="00702937" w:rsidP="00702937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digitar o período que deseja consultar.</w:t>
      </w:r>
    </w:p>
    <w:p w:rsidR="00702937" w:rsidRDefault="00702937" w:rsidP="00702937">
      <w:pPr>
        <w:pStyle w:val="TextoNormal"/>
        <w:numPr>
          <w:ilvl w:val="0"/>
          <w:numId w:val="27"/>
        </w:numPr>
      </w:pPr>
      <w:r>
        <w:lastRenderedPageBreak/>
        <w:t>Processamento</w:t>
      </w:r>
      <w:r>
        <w:br/>
        <w:t>É realizada a consulta no banco de dados em clientes e locação onde não é encontrado data locação no período informado. São apresentado os dados nome e telefone.</w:t>
      </w:r>
    </w:p>
    <w:p w:rsidR="00702937" w:rsidRDefault="00702937" w:rsidP="00702937">
      <w:pPr>
        <w:pStyle w:val="TextoNormal"/>
        <w:numPr>
          <w:ilvl w:val="0"/>
          <w:numId w:val="27"/>
        </w:numPr>
      </w:pPr>
      <w:r>
        <w:t>Saída</w:t>
      </w:r>
    </w:p>
    <w:p w:rsidR="00702937" w:rsidRDefault="00702937" w:rsidP="00702937">
      <w:pPr>
        <w:pStyle w:val="TextoNormal"/>
        <w:ind w:left="1298"/>
      </w:pPr>
      <w:r>
        <w:t>É realizada a impressão do resultado do relatório.</w:t>
      </w:r>
    </w:p>
    <w:p w:rsidR="00702937" w:rsidRDefault="00702937" w:rsidP="00702937">
      <w:pPr>
        <w:pStyle w:val="TextoNormal"/>
      </w:pPr>
    </w:p>
    <w:p w:rsidR="00702937" w:rsidRDefault="00702937" w:rsidP="00702937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02937" w:rsidTr="00162048">
        <w:tc>
          <w:tcPr>
            <w:tcW w:w="1559" w:type="dxa"/>
            <w:vAlign w:val="center"/>
          </w:tcPr>
          <w:p w:rsidR="00702937" w:rsidRDefault="00702937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2937" w:rsidRDefault="00702937" w:rsidP="00162048"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02937" w:rsidRDefault="00702937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702937" w:rsidRDefault="003B7E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702937" w:rsidRDefault="00702937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702937" w:rsidRDefault="003B7E48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:rsidR="00702937" w:rsidRDefault="00702937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3B7E48" w:rsidRDefault="003B7E48" w:rsidP="003B7E48">
      <w:pPr>
        <w:pStyle w:val="Requisito"/>
      </w:pPr>
      <w:bookmarkStart w:id="135" w:name="_Toc463877003"/>
      <w:r>
        <w:t>[RF04] Relatório de Lojas Mais Locações</w:t>
      </w:r>
      <w:bookmarkEnd w:id="135"/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geração de relatório com a relação de todas os clientes com sua quantidade de locação.</w:t>
      </w:r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Entrada</w:t>
      </w:r>
      <w:r>
        <w:br/>
        <w:t>O usuário pode escolher os filtros como gênero, ano de lançamento e nacionalidade.</w:t>
      </w:r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Processamento</w:t>
      </w:r>
      <w:r>
        <w:br/>
        <w:t>É realizada a consulta no banco de dados em locações onde é realizada uma somatória atendendo ao</w:t>
      </w:r>
      <w:r w:rsidR="00A653EF">
        <w:t>s</w:t>
      </w:r>
      <w:r>
        <w:t xml:space="preserve"> critérios. São apresentado os dados nome, </w:t>
      </w:r>
      <w:r w:rsidR="00A653EF">
        <w:t xml:space="preserve">cnpj, </w:t>
      </w:r>
      <w:r>
        <w:t>endereço, quantidade.</w:t>
      </w:r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Saída</w:t>
      </w:r>
    </w:p>
    <w:p w:rsidR="003B7E48" w:rsidRDefault="003B7E48" w:rsidP="003B7E48">
      <w:pPr>
        <w:pStyle w:val="TextoNormal"/>
        <w:ind w:left="1298"/>
      </w:pPr>
      <w:r>
        <w:t>É realizada a impressão do resultado do relatório.</w:t>
      </w:r>
    </w:p>
    <w:p w:rsidR="003B7E48" w:rsidRDefault="003B7E48" w:rsidP="003B7E48">
      <w:pPr>
        <w:pStyle w:val="TextoNormal"/>
      </w:pPr>
    </w:p>
    <w:p w:rsidR="003B7E48" w:rsidRDefault="003B7E48" w:rsidP="003B7E48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B7E48" w:rsidTr="002D1093">
        <w:tc>
          <w:tcPr>
            <w:tcW w:w="1559" w:type="dxa"/>
            <w:vAlign w:val="center"/>
          </w:tcPr>
          <w:p w:rsidR="003B7E48" w:rsidRDefault="003B7E48" w:rsidP="002D109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B7E48" w:rsidRDefault="003B7E48" w:rsidP="002D1093"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3B7E48" w:rsidRDefault="003B7E48" w:rsidP="002D109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B7E48" w:rsidRDefault="003B7E48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B7E48" w:rsidRDefault="003B7E48" w:rsidP="002D109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B7E48" w:rsidRDefault="003B7E48" w:rsidP="002D109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:rsidR="003B7E48" w:rsidRDefault="003B7E48" w:rsidP="002D1093">
            <w:pPr>
              <w:pStyle w:val="TextoNormal"/>
              <w:ind w:left="0"/>
            </w:pPr>
            <w:r>
              <w:t>Desejável</w:t>
            </w:r>
          </w:p>
        </w:tc>
      </w:tr>
    </w:tbl>
    <w:p w:rsidR="003B7E48" w:rsidRDefault="003B7E48" w:rsidP="003B7E48">
      <w:pPr>
        <w:pStyle w:val="Requisito"/>
      </w:pPr>
      <w:bookmarkStart w:id="136" w:name="_Toc463877004"/>
      <w:r>
        <w:t>[RF04] Relatório Personalizado</w:t>
      </w:r>
      <w:bookmarkEnd w:id="136"/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Descrição</w:t>
      </w:r>
      <w:r>
        <w:br/>
        <w:t>O GLF deve permitir a geração de relatório personalizados, semelhate o que é apresentado no gerenciador de banco de dados, com a finalidade de visualizar dados da forma que estão sendo apresentados</w:t>
      </w:r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Entrada</w:t>
      </w:r>
      <w:r>
        <w:br/>
        <w:t>O usuário deve escolher os seguintes atributos para realizar a pesquisa: entidade, será carregado em uma lista todas as tabelas constantes no banco de dados; campos, após a escolha da entidade será apresentado em formado de caixa de checagem todos os campos disponíveis para consulta; ordenação, poderá ser escolhido por qual campo será ordenado o relatório.</w:t>
      </w:r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Processamento</w:t>
      </w:r>
      <w:r>
        <w:br/>
        <w:t>É realizada a consulta no banco de dados de acordo com os critérios estabelecido na entrada do modo que estão armazenados.</w:t>
      </w:r>
    </w:p>
    <w:p w:rsidR="003B7E48" w:rsidRDefault="003B7E48" w:rsidP="003B7E48">
      <w:pPr>
        <w:pStyle w:val="TextoNormal"/>
        <w:numPr>
          <w:ilvl w:val="0"/>
          <w:numId w:val="27"/>
        </w:numPr>
      </w:pPr>
      <w:r>
        <w:t>Saída</w:t>
      </w:r>
    </w:p>
    <w:p w:rsidR="003B7E48" w:rsidRDefault="003B7E48" w:rsidP="003B7E48">
      <w:pPr>
        <w:pStyle w:val="TextoNormal"/>
        <w:ind w:left="1298"/>
      </w:pPr>
      <w:r>
        <w:t>É realizada a impressão do resultado do relatório.</w:t>
      </w:r>
    </w:p>
    <w:p w:rsidR="003B7E48" w:rsidRDefault="003B7E48" w:rsidP="003B7E48">
      <w:pPr>
        <w:pStyle w:val="TextoNormal"/>
      </w:pPr>
    </w:p>
    <w:p w:rsidR="003B7E48" w:rsidRDefault="003B7E48" w:rsidP="003B7E48">
      <w:pPr>
        <w:pStyle w:val="TextoNormal"/>
      </w:pPr>
      <w:r>
        <w:rPr>
          <w:b/>
        </w:rPr>
        <w:t>Usuários envolvidos</w:t>
      </w:r>
      <w:r>
        <w:t>: Disponível ao Administrador.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B7E48" w:rsidTr="002D1093">
        <w:tc>
          <w:tcPr>
            <w:tcW w:w="1559" w:type="dxa"/>
            <w:vAlign w:val="center"/>
          </w:tcPr>
          <w:p w:rsidR="003B7E48" w:rsidRDefault="003B7E48" w:rsidP="002D109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B7E48" w:rsidRDefault="003B7E48" w:rsidP="002D1093"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3B7E48" w:rsidRDefault="003B7E48" w:rsidP="002D109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B7E48" w:rsidRDefault="003B7E48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B7E48" w:rsidRDefault="003B7E48" w:rsidP="002D109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B7E48" w:rsidRDefault="003B7E48" w:rsidP="002D109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:rsidR="003B7E48" w:rsidRDefault="003B7E48" w:rsidP="002D1093">
            <w:pPr>
              <w:pStyle w:val="TextoNormal"/>
              <w:ind w:left="0"/>
            </w:pPr>
            <w:r>
              <w:t>Desejável</w:t>
            </w:r>
          </w:p>
        </w:tc>
      </w:tr>
    </w:tbl>
    <w:p w:rsidR="007820A1" w:rsidRPr="00015AA8" w:rsidRDefault="00B4203F" w:rsidP="00015AA8">
      <w:pPr>
        <w:pStyle w:val="Ttulo1"/>
      </w:pPr>
      <w:bookmarkStart w:id="137" w:name="_Toc467473455"/>
      <w:bookmarkStart w:id="138" w:name="_Toc467474002"/>
      <w:bookmarkStart w:id="139" w:name="_Toc467477741"/>
      <w:bookmarkStart w:id="140" w:name="_Toc467494887"/>
      <w:bookmarkStart w:id="141" w:name="_Toc467495253"/>
      <w:bookmarkStart w:id="142" w:name="_Toc468086059"/>
      <w:r w:rsidRPr="005E0767">
        <w:br w:type="page"/>
      </w:r>
      <w:bookmarkStart w:id="143" w:name="_Toc463866027"/>
      <w:bookmarkStart w:id="144" w:name="_Toc463877005"/>
      <w:r w:rsidR="00015AA8">
        <w:lastRenderedPageBreak/>
        <w:t xml:space="preserve">Capítulo </w:t>
      </w:r>
      <w:r w:rsidR="00F854DF">
        <w:t>3</w:t>
      </w:r>
      <w:r w:rsidR="001C39AB">
        <w:br/>
      </w:r>
      <w:r w:rsidR="007820A1" w:rsidRPr="00015AA8">
        <w:t>Requisitos não funcionais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7820A1" w:rsidRPr="00015AA8" w:rsidRDefault="007820A1" w:rsidP="00015AA8">
      <w:pPr>
        <w:pStyle w:val="Ttulo2"/>
      </w:pPr>
      <w:bookmarkStart w:id="145" w:name="_Toc467473456"/>
      <w:bookmarkStart w:id="146" w:name="_Toc467474003"/>
      <w:bookmarkStart w:id="147" w:name="_Toc467477742"/>
      <w:bookmarkStart w:id="148" w:name="_Toc467494888"/>
      <w:bookmarkStart w:id="149" w:name="_Toc467495254"/>
      <w:bookmarkStart w:id="150" w:name="_Toc468086060"/>
      <w:bookmarkStart w:id="151" w:name="_Toc463866028"/>
      <w:bookmarkStart w:id="152" w:name="_Toc463877006"/>
      <w:r w:rsidRPr="00015AA8">
        <w:t>Usabilidade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7820A1" w:rsidRDefault="007820A1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8810AA" w:rsidRDefault="008810AA" w:rsidP="008810AA">
      <w:pPr>
        <w:pStyle w:val="Requisito"/>
      </w:pPr>
      <w:bookmarkStart w:id="153" w:name="_Toc463866029"/>
      <w:bookmarkStart w:id="154" w:name="_Toc463877007"/>
      <w:r>
        <w:t>[NF01] Interface Gráfica Local</w:t>
      </w:r>
      <w:bookmarkEnd w:id="153"/>
      <w:bookmarkEnd w:id="154"/>
    </w:p>
    <w:p w:rsidR="008810AA" w:rsidRDefault="008810AA" w:rsidP="008810AA">
      <w:pPr>
        <w:pStyle w:val="TextoNormal"/>
      </w:pPr>
      <w:r>
        <w:t>O sistema deve possuir uma inteface gráfica com padrão de janelas, preferencialmente windows, que facilitará o reconhecimento do usuário Administrado e Funcionário.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810AA" w:rsidTr="00162048">
        <w:tc>
          <w:tcPr>
            <w:tcW w:w="1559" w:type="dxa"/>
            <w:vAlign w:val="center"/>
          </w:tcPr>
          <w:p w:rsidR="008810AA" w:rsidRDefault="008810AA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7820A1" w:rsidRDefault="00483428">
      <w:pPr>
        <w:pStyle w:val="Requisito"/>
      </w:pPr>
      <w:bookmarkStart w:id="155" w:name="_Toc467473457"/>
      <w:bookmarkStart w:id="156" w:name="_Toc467474004"/>
      <w:bookmarkStart w:id="157" w:name="_Toc467477743"/>
      <w:bookmarkStart w:id="158" w:name="_Toc467494889"/>
      <w:bookmarkStart w:id="159" w:name="_Toc467495255"/>
      <w:bookmarkStart w:id="160" w:name="_Toc468086061"/>
      <w:bookmarkStart w:id="161" w:name="_Toc463866030"/>
      <w:bookmarkStart w:id="162" w:name="_Toc463877008"/>
      <w:r>
        <w:t>[NF</w:t>
      </w:r>
      <w:r w:rsidR="008810AA">
        <w:t>02</w:t>
      </w:r>
      <w:r w:rsidR="007820A1">
        <w:t>]</w:t>
      </w:r>
      <w:bookmarkEnd w:id="155"/>
      <w:bookmarkEnd w:id="156"/>
      <w:bookmarkEnd w:id="157"/>
      <w:bookmarkEnd w:id="158"/>
      <w:bookmarkEnd w:id="159"/>
      <w:bookmarkEnd w:id="160"/>
      <w:r w:rsidR="007820A1">
        <w:t xml:space="preserve"> </w:t>
      </w:r>
      <w:r>
        <w:t>Interface Gráfica</w:t>
      </w:r>
      <w:r w:rsidR="008810AA">
        <w:t xml:space="preserve"> Web</w:t>
      </w:r>
      <w:bookmarkEnd w:id="161"/>
      <w:bookmarkEnd w:id="162"/>
    </w:p>
    <w:p w:rsidR="007820A1" w:rsidRDefault="00483428">
      <w:pPr>
        <w:pStyle w:val="TextoNormal"/>
      </w:pPr>
      <w:r>
        <w:t xml:space="preserve">O sistema deve possuir uma inteface gráfica </w:t>
      </w:r>
      <w:r w:rsidR="008810AA">
        <w:t>amigável e intuitiva para o usuário Cliente</w:t>
      </w:r>
      <w: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820A1">
        <w:tc>
          <w:tcPr>
            <w:tcW w:w="1559" w:type="dxa"/>
            <w:vAlign w:val="center"/>
          </w:tcPr>
          <w:p w:rsidR="007820A1" w:rsidRDefault="007820A1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820A1" w:rsidRDefault="0048342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7820A1" w:rsidRDefault="007820A1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7820A1" w:rsidRDefault="007820A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7820A1" w:rsidRDefault="007820A1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7820A1" w:rsidRDefault="007820A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7820A1" w:rsidRDefault="007820A1">
            <w:pPr>
              <w:pStyle w:val="TextoNormal"/>
              <w:ind w:left="0"/>
            </w:pPr>
            <w:r>
              <w:t>Desejável</w:t>
            </w:r>
          </w:p>
        </w:tc>
      </w:tr>
      <w:tr w:rsidR="002D1093">
        <w:tc>
          <w:tcPr>
            <w:tcW w:w="1559" w:type="dxa"/>
            <w:vAlign w:val="center"/>
          </w:tcPr>
          <w:p w:rsidR="002D1093" w:rsidRDefault="002D1093">
            <w:pPr>
              <w:pStyle w:val="TextoNormal"/>
              <w:ind w:left="33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2D1093" w:rsidRDefault="002D1093">
            <w:pPr>
              <w:spacing w:before="240" w:after="240"/>
              <w:jc w:val="right"/>
            </w:pPr>
          </w:p>
        </w:tc>
        <w:tc>
          <w:tcPr>
            <w:tcW w:w="1701" w:type="dxa"/>
            <w:vAlign w:val="center"/>
          </w:tcPr>
          <w:p w:rsidR="002D1093" w:rsidRDefault="002D1093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>
            <w:pPr>
              <w:spacing w:before="240" w:after="240"/>
              <w:jc w:val="right"/>
            </w:pPr>
          </w:p>
        </w:tc>
        <w:tc>
          <w:tcPr>
            <w:tcW w:w="1985" w:type="dxa"/>
            <w:vAlign w:val="center"/>
          </w:tcPr>
          <w:p w:rsidR="002D1093" w:rsidRDefault="002D1093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>
            <w:pPr>
              <w:spacing w:before="240" w:after="240"/>
              <w:jc w:val="right"/>
            </w:pPr>
          </w:p>
        </w:tc>
        <w:tc>
          <w:tcPr>
            <w:tcW w:w="1381" w:type="dxa"/>
            <w:vAlign w:val="center"/>
          </w:tcPr>
          <w:p w:rsidR="002D1093" w:rsidRDefault="002D1093">
            <w:pPr>
              <w:pStyle w:val="TextoNormal"/>
              <w:ind w:left="0"/>
            </w:pPr>
          </w:p>
        </w:tc>
      </w:tr>
    </w:tbl>
    <w:p w:rsidR="007820A1" w:rsidRPr="00015AA8" w:rsidRDefault="007820A1" w:rsidP="002D1093">
      <w:pPr>
        <w:pStyle w:val="Ttulo2"/>
        <w:numPr>
          <w:ilvl w:val="0"/>
          <w:numId w:val="0"/>
        </w:numPr>
      </w:pPr>
      <w:bookmarkStart w:id="163" w:name="_Toc467473459"/>
      <w:bookmarkStart w:id="164" w:name="_Toc467474006"/>
      <w:bookmarkStart w:id="165" w:name="_Toc467477745"/>
      <w:bookmarkStart w:id="166" w:name="_Toc467494891"/>
      <w:bookmarkStart w:id="167" w:name="_Toc467495257"/>
      <w:bookmarkStart w:id="168" w:name="_Toc468086063"/>
      <w:bookmarkStart w:id="169" w:name="_Toc463866031"/>
      <w:bookmarkStart w:id="170" w:name="_Toc463877009"/>
      <w:r w:rsidRPr="00015AA8">
        <w:t>Confiabilidade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7820A1" w:rsidRDefault="007820A1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7820A1" w:rsidRDefault="008810AA">
      <w:pPr>
        <w:pStyle w:val="Requisito"/>
      </w:pPr>
      <w:bookmarkStart w:id="171" w:name="_Toc467473460"/>
      <w:bookmarkStart w:id="172" w:name="_Toc467474007"/>
      <w:bookmarkStart w:id="173" w:name="_Toc467477746"/>
      <w:bookmarkStart w:id="174" w:name="_Toc467494892"/>
      <w:bookmarkStart w:id="175" w:name="_Toc467495258"/>
      <w:bookmarkStart w:id="176" w:name="_Toc468086064"/>
      <w:bookmarkStart w:id="177" w:name="_Toc463866032"/>
      <w:bookmarkStart w:id="178" w:name="_Toc463877010"/>
      <w:r>
        <w:t>[NF03</w:t>
      </w:r>
      <w:r w:rsidR="007820A1">
        <w:t>]</w:t>
      </w:r>
      <w:bookmarkEnd w:id="171"/>
      <w:bookmarkEnd w:id="172"/>
      <w:bookmarkEnd w:id="173"/>
      <w:bookmarkEnd w:id="174"/>
      <w:bookmarkEnd w:id="175"/>
      <w:bookmarkEnd w:id="176"/>
      <w:r w:rsidR="007820A1">
        <w:t xml:space="preserve"> </w:t>
      </w:r>
      <w:r w:rsidR="00426758">
        <w:t>Backup</w:t>
      </w:r>
      <w:bookmarkEnd w:id="177"/>
      <w:bookmarkEnd w:id="178"/>
    </w:p>
    <w:p w:rsidR="00426758" w:rsidRDefault="00426758" w:rsidP="00426758">
      <w:pPr>
        <w:pStyle w:val="TextoNormal"/>
      </w:pPr>
      <w:r>
        <w:t>O sistema deve realizar Backup, em disco diferente de onde o sistema está instalado, no momento em que é iniciado na primeira vez do dia.</w:t>
      </w:r>
      <w:r w:rsidR="002D1093">
        <w:t xml:space="preserve"> Atribuindo todos os dados até o momento e após a confirmação excluindo a versão anterior.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26758" w:rsidTr="00162048">
        <w:tc>
          <w:tcPr>
            <w:tcW w:w="1559" w:type="dxa"/>
            <w:vAlign w:val="center"/>
          </w:tcPr>
          <w:p w:rsidR="00426758" w:rsidRDefault="00426758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26758" w:rsidRDefault="00426758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426758" w:rsidRDefault="00426758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26758" w:rsidRDefault="0042675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426758" w:rsidRDefault="00426758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26758" w:rsidRDefault="0042675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26758" w:rsidRDefault="00426758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426758" w:rsidRDefault="008810AA" w:rsidP="00426758">
      <w:pPr>
        <w:pStyle w:val="Requisito"/>
      </w:pPr>
      <w:bookmarkStart w:id="179" w:name="_Toc463866033"/>
      <w:bookmarkStart w:id="180" w:name="_Toc463877011"/>
      <w:r>
        <w:t>[NF04</w:t>
      </w:r>
      <w:r w:rsidR="00426758">
        <w:t>] Sistema Web</w:t>
      </w:r>
      <w:bookmarkEnd w:id="179"/>
      <w:bookmarkEnd w:id="180"/>
    </w:p>
    <w:p w:rsidR="00426758" w:rsidRDefault="00426758" w:rsidP="00426758">
      <w:pPr>
        <w:pStyle w:val="TextoNormal"/>
      </w:pPr>
      <w:r>
        <w:t>O sistema web para consulta de filmes e pagamentos deve estar disponível para uso do cliente 24 horas por dia</w:t>
      </w:r>
      <w:r w:rsidR="008D5908">
        <w:t xml:space="preserve"> em 7 dias da semana.</w:t>
      </w:r>
      <w:r w:rsidR="002D1093">
        <w:t xml:space="preserve"> Previnindo e notificando quando ocorrer interrupções por falhas.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26758" w:rsidTr="00162048">
        <w:tc>
          <w:tcPr>
            <w:tcW w:w="1559" w:type="dxa"/>
            <w:vAlign w:val="center"/>
          </w:tcPr>
          <w:p w:rsidR="00426758" w:rsidRDefault="00426758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426758" w:rsidRDefault="0042675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426758" w:rsidRDefault="00426758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426758" w:rsidRDefault="00426758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426758" w:rsidRDefault="00426758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426758" w:rsidRDefault="0042675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426758" w:rsidRDefault="00426758" w:rsidP="00162048">
            <w:pPr>
              <w:pStyle w:val="TextoNormal"/>
              <w:ind w:left="0"/>
            </w:pPr>
            <w:r>
              <w:t>Desejável</w:t>
            </w:r>
          </w:p>
        </w:tc>
      </w:tr>
      <w:tr w:rsidR="002D1093" w:rsidTr="00162048">
        <w:tc>
          <w:tcPr>
            <w:tcW w:w="1559" w:type="dxa"/>
            <w:vAlign w:val="center"/>
          </w:tcPr>
          <w:p w:rsidR="002D1093" w:rsidRDefault="002D1093" w:rsidP="00162048">
            <w:pPr>
              <w:pStyle w:val="TextoNormal"/>
              <w:ind w:left="33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70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985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38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</w:tr>
    </w:tbl>
    <w:p w:rsidR="007820A1" w:rsidRPr="00015AA8" w:rsidRDefault="007820A1" w:rsidP="00015AA8">
      <w:pPr>
        <w:pStyle w:val="Ttulo2"/>
      </w:pPr>
      <w:bookmarkStart w:id="181" w:name="_Toc467473461"/>
      <w:bookmarkStart w:id="182" w:name="_Toc467474008"/>
      <w:bookmarkStart w:id="183" w:name="_Toc467477747"/>
      <w:bookmarkStart w:id="184" w:name="_Toc467494893"/>
      <w:bookmarkStart w:id="185" w:name="_Toc467495259"/>
      <w:bookmarkStart w:id="186" w:name="_Toc468086065"/>
      <w:bookmarkStart w:id="187" w:name="_Toc463866034"/>
      <w:bookmarkStart w:id="188" w:name="_Toc463877012"/>
      <w:r w:rsidRPr="00015AA8">
        <w:lastRenderedPageBreak/>
        <w:t>Desempenho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7820A1" w:rsidRDefault="007820A1">
      <w:pPr>
        <w:pStyle w:val="TextoNormal"/>
      </w:pPr>
      <w:r>
        <w:t>Esta seção descreve os requisitos não funcionais associados à eficiência, uso de recursos e tempo de resposta do sistema.</w:t>
      </w:r>
    </w:p>
    <w:p w:rsidR="008810AA" w:rsidRDefault="008810AA" w:rsidP="008810AA">
      <w:pPr>
        <w:pStyle w:val="Requisito"/>
      </w:pPr>
      <w:bookmarkStart w:id="189" w:name="_Toc463866035"/>
      <w:bookmarkStart w:id="190" w:name="_Toc463877013"/>
      <w:r>
        <w:t>[NF05] Tempo de resposta web</w:t>
      </w:r>
      <w:bookmarkEnd w:id="189"/>
      <w:bookmarkEnd w:id="190"/>
    </w:p>
    <w:p w:rsidR="008810AA" w:rsidRDefault="008810AA" w:rsidP="008810AA">
      <w:pPr>
        <w:pStyle w:val="TextoNormal"/>
      </w:pPr>
      <w:r>
        <w:t>O tempo de resposta para solicitação de dados do servidor local deve ser de no máximo um segundo.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810AA" w:rsidTr="00162048">
        <w:tc>
          <w:tcPr>
            <w:tcW w:w="1559" w:type="dxa"/>
            <w:vAlign w:val="center"/>
          </w:tcPr>
          <w:p w:rsidR="008810AA" w:rsidRDefault="008810AA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32197B" w:rsidRDefault="0032197B" w:rsidP="0032197B">
      <w:pPr>
        <w:pStyle w:val="Requisito"/>
      </w:pPr>
      <w:r>
        <w:t xml:space="preserve"> </w:t>
      </w:r>
      <w:bookmarkStart w:id="191" w:name="_Toc463866036"/>
      <w:bookmarkStart w:id="192" w:name="_Toc463877014"/>
      <w:r w:rsidR="008810AA">
        <w:t>[NF06</w:t>
      </w:r>
      <w:r>
        <w:t>] Tempo para Locação</w:t>
      </w:r>
      <w:bookmarkEnd w:id="191"/>
      <w:bookmarkEnd w:id="192"/>
    </w:p>
    <w:p w:rsidR="0032197B" w:rsidRDefault="0032197B" w:rsidP="0032197B">
      <w:pPr>
        <w:pStyle w:val="TextoNormal"/>
      </w:pPr>
      <w:r>
        <w:t>A locação deve ser realizada em no máximo 10 segundos, desde a digitação dos dados solicitados até a mensagem de confirmação.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197B" w:rsidTr="00162048">
        <w:tc>
          <w:tcPr>
            <w:tcW w:w="1559" w:type="dxa"/>
            <w:vAlign w:val="center"/>
          </w:tcPr>
          <w:p w:rsidR="0032197B" w:rsidRDefault="0032197B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2197B" w:rsidRDefault="0032197B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32197B" w:rsidRDefault="0032197B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2197B" w:rsidRDefault="0032197B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32197B" w:rsidRDefault="0032197B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2197B" w:rsidRDefault="0032197B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2197B" w:rsidRDefault="0032197B" w:rsidP="00162048">
            <w:pPr>
              <w:pStyle w:val="TextoNormal"/>
              <w:ind w:left="0"/>
            </w:pPr>
            <w:r>
              <w:t>Desejável</w:t>
            </w:r>
          </w:p>
        </w:tc>
      </w:tr>
      <w:tr w:rsidR="002D1093" w:rsidTr="00162048">
        <w:tc>
          <w:tcPr>
            <w:tcW w:w="1559" w:type="dxa"/>
            <w:vAlign w:val="center"/>
          </w:tcPr>
          <w:p w:rsidR="002D1093" w:rsidRDefault="002D1093" w:rsidP="00162048">
            <w:pPr>
              <w:pStyle w:val="TextoNormal"/>
              <w:ind w:left="33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70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985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38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</w:tr>
    </w:tbl>
    <w:p w:rsidR="007820A1" w:rsidRPr="00015AA8" w:rsidRDefault="007820A1" w:rsidP="00015AA8">
      <w:pPr>
        <w:pStyle w:val="Ttulo2"/>
      </w:pPr>
      <w:bookmarkStart w:id="193" w:name="_Toc467473463"/>
      <w:bookmarkStart w:id="194" w:name="_Toc467474010"/>
      <w:bookmarkStart w:id="195" w:name="_Toc467477749"/>
      <w:bookmarkStart w:id="196" w:name="_Toc467494895"/>
      <w:bookmarkStart w:id="197" w:name="_Toc467495261"/>
      <w:bookmarkStart w:id="198" w:name="_Toc468086067"/>
      <w:bookmarkStart w:id="199" w:name="_Toc463866037"/>
      <w:bookmarkStart w:id="200" w:name="_Toc463877015"/>
      <w:r w:rsidRPr="00015AA8">
        <w:t>Segurança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7820A1" w:rsidRDefault="007820A1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955A14" w:rsidRDefault="008810AA" w:rsidP="00955A14">
      <w:pPr>
        <w:pStyle w:val="Requisito"/>
      </w:pPr>
      <w:bookmarkStart w:id="201" w:name="_Toc463866038"/>
      <w:bookmarkStart w:id="202" w:name="_Toc463877016"/>
      <w:r>
        <w:t>[NF07</w:t>
      </w:r>
      <w:r w:rsidR="00955A14">
        <w:t>] Cliente</w:t>
      </w:r>
      <w:bookmarkEnd w:id="201"/>
      <w:bookmarkEnd w:id="202"/>
    </w:p>
    <w:p w:rsidR="00955A14" w:rsidRDefault="00955A14" w:rsidP="00955A14">
      <w:pPr>
        <w:pStyle w:val="TextoNormal"/>
      </w:pPr>
      <w:r>
        <w:t>Para o uso do sistema pelo usuário cliente é necessário o cpf no início do sistema.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55A14" w:rsidTr="00162048">
        <w:tc>
          <w:tcPr>
            <w:tcW w:w="1559" w:type="dxa"/>
            <w:vAlign w:val="center"/>
          </w:tcPr>
          <w:p w:rsidR="00955A14" w:rsidRDefault="00955A14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955A14" w:rsidRDefault="008810AA" w:rsidP="00955A14">
      <w:pPr>
        <w:pStyle w:val="Requisito"/>
      </w:pPr>
      <w:bookmarkStart w:id="203" w:name="_Toc463866039"/>
      <w:bookmarkStart w:id="204" w:name="_Toc463877017"/>
      <w:r>
        <w:t>[NF08</w:t>
      </w:r>
      <w:r w:rsidR="00955A14">
        <w:t>] Tempo de Espera Pagamento antecipado</w:t>
      </w:r>
      <w:bookmarkEnd w:id="203"/>
      <w:bookmarkEnd w:id="204"/>
    </w:p>
    <w:p w:rsidR="00955A14" w:rsidRDefault="00955A14" w:rsidP="00955A14">
      <w:pPr>
        <w:pStyle w:val="TextoNormal"/>
      </w:pPr>
      <w:r>
        <w:t>O tempo para o cliente digitar os para pagamento antecipado, inclusive do cartão de crédito é de 5 minutos, após esse período a sessão deve ser encerrada.</w:t>
      </w:r>
    </w:p>
    <w:p w:rsidR="008D5908" w:rsidRDefault="008D5908" w:rsidP="00955A14">
      <w:pPr>
        <w:pStyle w:val="TextoNormal"/>
      </w:pPr>
    </w:p>
    <w:p w:rsidR="008D5908" w:rsidRPr="008D5908" w:rsidRDefault="008D5908" w:rsidP="00955A14">
      <w:pPr>
        <w:pStyle w:val="TextoNormal"/>
      </w:pPr>
      <w:r w:rsidRPr="008D5908">
        <w:rPr>
          <w:b/>
        </w:rPr>
        <w:t>Requisito(s) Funcional(is) associado(s):</w:t>
      </w:r>
      <w:r w:rsidRPr="008D5908">
        <w:t xml:space="preserve"> </w:t>
      </w:r>
      <w:r>
        <w:t>[</w:t>
      </w:r>
      <w:r w:rsidR="008810AA">
        <w:t>Segurança.NF07</w:t>
      </w:r>
      <w:r>
        <w:t>]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55A14" w:rsidTr="00162048">
        <w:tc>
          <w:tcPr>
            <w:tcW w:w="1559" w:type="dxa"/>
            <w:vAlign w:val="center"/>
          </w:tcPr>
          <w:p w:rsidR="00955A14" w:rsidRDefault="00955A14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955A14" w:rsidRDefault="008810AA" w:rsidP="00955A14">
      <w:pPr>
        <w:pStyle w:val="Requisito"/>
      </w:pPr>
      <w:bookmarkStart w:id="205" w:name="_Toc463866040"/>
      <w:bookmarkStart w:id="206" w:name="_Toc463877018"/>
      <w:r>
        <w:t>[NF09</w:t>
      </w:r>
      <w:r w:rsidR="00955A14">
        <w:t>] Administrador e Funcionário</w:t>
      </w:r>
      <w:bookmarkEnd w:id="205"/>
      <w:bookmarkEnd w:id="206"/>
    </w:p>
    <w:p w:rsidR="00955A14" w:rsidRDefault="00955A14" w:rsidP="00955A14">
      <w:pPr>
        <w:pStyle w:val="TextoNormal"/>
      </w:pPr>
      <w:r>
        <w:t>Para o uso do sistema pelos usuários administrador e funcionário é necessário o login no início do sistema.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55A14" w:rsidTr="00162048">
        <w:tc>
          <w:tcPr>
            <w:tcW w:w="1559" w:type="dxa"/>
            <w:vAlign w:val="center"/>
          </w:tcPr>
          <w:p w:rsidR="00955A14" w:rsidRDefault="00955A14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955A14" w:rsidRDefault="00955A14" w:rsidP="00955A14">
      <w:pPr>
        <w:pStyle w:val="Requisito"/>
      </w:pPr>
      <w:bookmarkStart w:id="207" w:name="_Toc467473465"/>
      <w:bookmarkStart w:id="208" w:name="_Toc467474012"/>
      <w:bookmarkStart w:id="209" w:name="_Toc467477751"/>
      <w:bookmarkStart w:id="210" w:name="_Toc467494897"/>
      <w:bookmarkStart w:id="211" w:name="_Toc467495263"/>
      <w:bookmarkStart w:id="212" w:name="_Toc468086069"/>
      <w:r>
        <w:lastRenderedPageBreak/>
        <w:t xml:space="preserve"> </w:t>
      </w:r>
      <w:bookmarkStart w:id="213" w:name="_Toc463866041"/>
      <w:bookmarkStart w:id="214" w:name="_Toc463877019"/>
      <w:r w:rsidR="008810AA">
        <w:t>[NF10</w:t>
      </w:r>
      <w:r>
        <w:t>] Administrador e Funcionário</w:t>
      </w:r>
      <w:bookmarkEnd w:id="213"/>
      <w:bookmarkEnd w:id="214"/>
    </w:p>
    <w:p w:rsidR="00955A14" w:rsidRDefault="008D5908" w:rsidP="00955A14">
      <w:pPr>
        <w:pStyle w:val="TextoNormal"/>
      </w:pPr>
      <w:r>
        <w:t>O tempo de sessão dos usuários Administrador e Funcionário deve ser de 10 minutos sem atividades executadas no sistema.</w:t>
      </w:r>
    </w:p>
    <w:p w:rsidR="008D5908" w:rsidRDefault="008D5908" w:rsidP="00955A14">
      <w:pPr>
        <w:pStyle w:val="TextoNormal"/>
      </w:pPr>
    </w:p>
    <w:p w:rsidR="008D5908" w:rsidRDefault="008D5908" w:rsidP="008D5908">
      <w:pPr>
        <w:pStyle w:val="TextoNormal"/>
      </w:pPr>
      <w:r w:rsidRPr="008D5908">
        <w:rPr>
          <w:b/>
        </w:rPr>
        <w:t>Requisito(s) Funcional(is) associado(s):</w:t>
      </w:r>
      <w:r w:rsidRPr="008D5908">
        <w:t xml:space="preserve"> </w:t>
      </w:r>
      <w:r>
        <w:t>[</w:t>
      </w:r>
      <w:r w:rsidR="008810AA">
        <w:t>Segurança.NF10</w:t>
      </w:r>
      <w:r>
        <w:t>]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55A14" w:rsidTr="00162048">
        <w:tc>
          <w:tcPr>
            <w:tcW w:w="1559" w:type="dxa"/>
            <w:vAlign w:val="center"/>
          </w:tcPr>
          <w:p w:rsidR="00955A14" w:rsidRDefault="00955A14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55A14" w:rsidRDefault="00955A14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55A14" w:rsidRDefault="00955A14" w:rsidP="00162048">
            <w:pPr>
              <w:pStyle w:val="TextoNormal"/>
              <w:ind w:left="0"/>
            </w:pPr>
            <w:r>
              <w:t>Desejável</w:t>
            </w:r>
          </w:p>
        </w:tc>
      </w:tr>
      <w:tr w:rsidR="002D1093" w:rsidTr="00162048">
        <w:tc>
          <w:tcPr>
            <w:tcW w:w="1559" w:type="dxa"/>
            <w:vAlign w:val="center"/>
          </w:tcPr>
          <w:p w:rsidR="002D1093" w:rsidRDefault="002D1093" w:rsidP="00162048">
            <w:pPr>
              <w:pStyle w:val="TextoNormal"/>
              <w:ind w:left="33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70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985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38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</w:tr>
    </w:tbl>
    <w:p w:rsidR="007820A1" w:rsidRPr="00015AA8" w:rsidRDefault="007820A1" w:rsidP="00015AA8">
      <w:pPr>
        <w:pStyle w:val="Ttulo2"/>
      </w:pPr>
      <w:bookmarkStart w:id="215" w:name="_Toc463866042"/>
      <w:bookmarkStart w:id="216" w:name="_Toc463877020"/>
      <w:r w:rsidRPr="00015AA8">
        <w:t>Distribuição</w:t>
      </w:r>
      <w:bookmarkEnd w:id="207"/>
      <w:bookmarkEnd w:id="208"/>
      <w:bookmarkEnd w:id="209"/>
      <w:bookmarkEnd w:id="210"/>
      <w:bookmarkEnd w:id="211"/>
      <w:bookmarkEnd w:id="212"/>
      <w:bookmarkEnd w:id="215"/>
      <w:bookmarkEnd w:id="216"/>
    </w:p>
    <w:p w:rsidR="007820A1" w:rsidRDefault="007820A1">
      <w:pPr>
        <w:pStyle w:val="TextoNormal"/>
      </w:pPr>
      <w:r>
        <w:t>Esta seção descreve os requisitos não funcionais associados à distribuição da versão executável do sistema.</w:t>
      </w:r>
    </w:p>
    <w:p w:rsidR="00D0344E" w:rsidRDefault="00D0344E" w:rsidP="00D0344E">
      <w:pPr>
        <w:pStyle w:val="TextoNormal"/>
      </w:pPr>
    </w:p>
    <w:p w:rsidR="00D0344E" w:rsidRDefault="00D0344E" w:rsidP="00D0344E">
      <w:pPr>
        <w:pStyle w:val="Requisito"/>
      </w:pPr>
      <w:bookmarkStart w:id="217" w:name="_Toc463877021"/>
      <w:r>
        <w:t>[NF11] Documentação</w:t>
      </w:r>
      <w:bookmarkEnd w:id="217"/>
    </w:p>
    <w:p w:rsidR="00D0344E" w:rsidRDefault="00D0344E" w:rsidP="00D0344E">
      <w:pPr>
        <w:pStyle w:val="TextoNormal"/>
      </w:pPr>
      <w:r>
        <w:t>A documentação deve estar disponível online tanto para os desenvolvedores quanto para os usuários do sistema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0344E" w:rsidTr="002D1093">
        <w:tc>
          <w:tcPr>
            <w:tcW w:w="1559" w:type="dxa"/>
            <w:vAlign w:val="center"/>
          </w:tcPr>
          <w:p w:rsidR="00D0344E" w:rsidRDefault="00D0344E" w:rsidP="002D109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0344E" w:rsidRDefault="00D0344E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D0344E" w:rsidRDefault="00D0344E" w:rsidP="002D109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D0344E" w:rsidRDefault="00D0344E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D0344E" w:rsidRDefault="00D0344E" w:rsidP="002D109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D0344E" w:rsidRDefault="00D0344E" w:rsidP="002D109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:rsidR="00D0344E" w:rsidRDefault="00D0344E" w:rsidP="002D1093">
            <w:pPr>
              <w:pStyle w:val="TextoNormal"/>
              <w:ind w:left="0"/>
            </w:pPr>
            <w:r>
              <w:t>Desejável</w:t>
            </w:r>
          </w:p>
        </w:tc>
      </w:tr>
    </w:tbl>
    <w:p w:rsidR="008810AA" w:rsidRDefault="00D0344E" w:rsidP="008810AA">
      <w:pPr>
        <w:pStyle w:val="Requisito"/>
      </w:pPr>
      <w:bookmarkStart w:id="218" w:name="_Toc463866043"/>
      <w:bookmarkStart w:id="219" w:name="_Toc463877022"/>
      <w:bookmarkStart w:id="220" w:name="_Toc467473467"/>
      <w:bookmarkStart w:id="221" w:name="_Toc467474014"/>
      <w:bookmarkStart w:id="222" w:name="_Toc467477753"/>
      <w:bookmarkStart w:id="223" w:name="_Toc467494899"/>
      <w:bookmarkStart w:id="224" w:name="_Toc467495265"/>
      <w:bookmarkStart w:id="225" w:name="_Toc468086071"/>
      <w:r>
        <w:t>[NF12</w:t>
      </w:r>
      <w:r w:rsidR="008810AA">
        <w:t>] Atualização</w:t>
      </w:r>
      <w:bookmarkEnd w:id="218"/>
      <w:bookmarkEnd w:id="219"/>
    </w:p>
    <w:p w:rsidR="008810AA" w:rsidRDefault="008810AA" w:rsidP="008810AA">
      <w:pPr>
        <w:pStyle w:val="TextoNormal"/>
      </w:pPr>
      <w:r>
        <w:t>Deverá ser atualizado sempre que houver atualização crítica todas as lojas, apresentando por meio de mensagens todas as modificações realizadas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810AA" w:rsidTr="00162048">
        <w:tc>
          <w:tcPr>
            <w:tcW w:w="1559" w:type="dxa"/>
            <w:vAlign w:val="center"/>
          </w:tcPr>
          <w:p w:rsidR="008810AA" w:rsidRDefault="008810AA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Desejável</w:t>
            </w:r>
          </w:p>
        </w:tc>
      </w:tr>
      <w:tr w:rsidR="002D1093" w:rsidTr="00162048">
        <w:tc>
          <w:tcPr>
            <w:tcW w:w="1559" w:type="dxa"/>
            <w:vAlign w:val="center"/>
          </w:tcPr>
          <w:p w:rsidR="002D1093" w:rsidRDefault="002D1093" w:rsidP="00162048">
            <w:pPr>
              <w:pStyle w:val="TextoNormal"/>
              <w:ind w:left="33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70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985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162048">
            <w:pPr>
              <w:spacing w:before="240" w:after="240"/>
              <w:jc w:val="right"/>
            </w:pPr>
          </w:p>
        </w:tc>
        <w:tc>
          <w:tcPr>
            <w:tcW w:w="1381" w:type="dxa"/>
            <w:vAlign w:val="center"/>
          </w:tcPr>
          <w:p w:rsidR="002D1093" w:rsidRDefault="002D1093" w:rsidP="00162048">
            <w:pPr>
              <w:pStyle w:val="TextoNormal"/>
              <w:ind w:left="0"/>
            </w:pPr>
          </w:p>
        </w:tc>
      </w:tr>
    </w:tbl>
    <w:p w:rsidR="007820A1" w:rsidRPr="00504819" w:rsidRDefault="007820A1" w:rsidP="00015AA8">
      <w:pPr>
        <w:pStyle w:val="Ttulo2"/>
      </w:pPr>
      <w:bookmarkStart w:id="226" w:name="_Toc463866044"/>
      <w:bookmarkStart w:id="227" w:name="_Toc463877023"/>
      <w:r w:rsidRPr="00504819">
        <w:t>Padrões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7820A1" w:rsidRPr="00504819" w:rsidRDefault="007820A1">
      <w:pPr>
        <w:pStyle w:val="TextoNormal"/>
      </w:pPr>
      <w:r w:rsidRPr="00504819">
        <w:t xml:space="preserve">Esta seção descreve os requisitos não funcionais associados a padrões ou normas que devem ser seguidos pelo sistema ou pelo seu processo de desenvolvimento. </w:t>
      </w:r>
    </w:p>
    <w:p w:rsidR="00D0344E" w:rsidRDefault="00D0344E" w:rsidP="00D0344E">
      <w:pPr>
        <w:pStyle w:val="Requisito"/>
      </w:pPr>
      <w:bookmarkStart w:id="228" w:name="_Toc463877024"/>
      <w:bookmarkStart w:id="229" w:name="_Toc467473469"/>
      <w:bookmarkStart w:id="230" w:name="_Toc467474016"/>
      <w:bookmarkStart w:id="231" w:name="_Toc467477755"/>
      <w:bookmarkStart w:id="232" w:name="_Toc467494901"/>
      <w:bookmarkStart w:id="233" w:name="_Toc467495267"/>
      <w:bookmarkStart w:id="234" w:name="_Toc468086073"/>
      <w:bookmarkStart w:id="235" w:name="_Toc463866046"/>
      <w:r>
        <w:t>[NF13] Integração</w:t>
      </w:r>
      <w:bookmarkEnd w:id="228"/>
    </w:p>
    <w:p w:rsidR="00D0344E" w:rsidRDefault="00D0344E" w:rsidP="00D0344E">
      <w:pPr>
        <w:pStyle w:val="TextoNormal"/>
      </w:pPr>
      <w:r>
        <w:t xml:space="preserve">Para facilitar a integração de dados o sistema deve aceitar a inserção de filmes </w:t>
      </w:r>
      <w:r w:rsidR="00504819">
        <w:t xml:space="preserve">descriminados em uma lista do tipo bloco de notas com os padrões e atributos </w:t>
      </w:r>
      <w:r w:rsidR="002D1093">
        <w:t>determinados pelo desenvolvedor no momento do desenvolvimento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0344E" w:rsidTr="002D1093">
        <w:tc>
          <w:tcPr>
            <w:tcW w:w="1559" w:type="dxa"/>
            <w:vAlign w:val="center"/>
          </w:tcPr>
          <w:p w:rsidR="00D0344E" w:rsidRDefault="00D0344E" w:rsidP="002D109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0344E" w:rsidRDefault="00504819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D0344E" w:rsidRDefault="00D0344E" w:rsidP="002D109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D0344E" w:rsidRDefault="00D0344E" w:rsidP="002D109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D0344E" w:rsidRDefault="00D0344E" w:rsidP="002D109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D0344E" w:rsidRDefault="00504819" w:rsidP="002D109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381" w:type="dxa"/>
            <w:vAlign w:val="center"/>
          </w:tcPr>
          <w:p w:rsidR="00D0344E" w:rsidRDefault="00D0344E" w:rsidP="002D1093">
            <w:pPr>
              <w:pStyle w:val="TextoNormal"/>
              <w:ind w:left="0"/>
            </w:pPr>
            <w:r>
              <w:t>Desejável</w:t>
            </w:r>
          </w:p>
        </w:tc>
      </w:tr>
      <w:tr w:rsidR="002D1093" w:rsidTr="002D1093">
        <w:tc>
          <w:tcPr>
            <w:tcW w:w="1559" w:type="dxa"/>
            <w:vAlign w:val="center"/>
          </w:tcPr>
          <w:p w:rsidR="002D1093" w:rsidRDefault="002D1093" w:rsidP="002D1093">
            <w:pPr>
              <w:pStyle w:val="TextoNormal"/>
              <w:ind w:left="33"/>
              <w:rPr>
                <w:b/>
              </w:rPr>
            </w:pPr>
          </w:p>
        </w:tc>
        <w:tc>
          <w:tcPr>
            <w:tcW w:w="425" w:type="dxa"/>
            <w:vAlign w:val="center"/>
          </w:tcPr>
          <w:p w:rsidR="002D1093" w:rsidRDefault="002D1093" w:rsidP="002D1093">
            <w:pPr>
              <w:spacing w:before="240" w:after="240"/>
              <w:jc w:val="right"/>
            </w:pPr>
          </w:p>
        </w:tc>
        <w:tc>
          <w:tcPr>
            <w:tcW w:w="1701" w:type="dxa"/>
            <w:vAlign w:val="center"/>
          </w:tcPr>
          <w:p w:rsidR="002D1093" w:rsidRDefault="002D1093" w:rsidP="002D1093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2D1093">
            <w:pPr>
              <w:spacing w:before="240" w:after="240"/>
              <w:jc w:val="right"/>
            </w:pPr>
          </w:p>
        </w:tc>
        <w:tc>
          <w:tcPr>
            <w:tcW w:w="1985" w:type="dxa"/>
            <w:vAlign w:val="center"/>
          </w:tcPr>
          <w:p w:rsidR="002D1093" w:rsidRDefault="002D1093" w:rsidP="002D1093">
            <w:pPr>
              <w:pStyle w:val="TextoNormal"/>
              <w:ind w:left="0"/>
            </w:pPr>
          </w:p>
        </w:tc>
        <w:tc>
          <w:tcPr>
            <w:tcW w:w="425" w:type="dxa"/>
            <w:vAlign w:val="center"/>
          </w:tcPr>
          <w:p w:rsidR="002D1093" w:rsidRDefault="002D1093" w:rsidP="002D1093">
            <w:pPr>
              <w:spacing w:before="240" w:after="240"/>
              <w:jc w:val="right"/>
            </w:pPr>
          </w:p>
        </w:tc>
        <w:tc>
          <w:tcPr>
            <w:tcW w:w="1381" w:type="dxa"/>
            <w:vAlign w:val="center"/>
          </w:tcPr>
          <w:p w:rsidR="002D1093" w:rsidRDefault="002D1093" w:rsidP="002D1093">
            <w:pPr>
              <w:pStyle w:val="TextoNormal"/>
              <w:ind w:left="0"/>
            </w:pPr>
          </w:p>
        </w:tc>
      </w:tr>
    </w:tbl>
    <w:p w:rsidR="007820A1" w:rsidRPr="00015AA8" w:rsidRDefault="007820A1" w:rsidP="00015AA8">
      <w:pPr>
        <w:pStyle w:val="Ttulo2"/>
      </w:pPr>
      <w:bookmarkStart w:id="236" w:name="_Toc463877025"/>
      <w:r w:rsidRPr="00015AA8">
        <w:lastRenderedPageBreak/>
        <w:t>Hardware e software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7820A1" w:rsidRDefault="007820A1">
      <w:pPr>
        <w:pStyle w:val="TextoNormal"/>
      </w:pPr>
      <w:bookmarkStart w:id="237" w:name="_Ref471381570"/>
      <w:r>
        <w:t xml:space="preserve">Esta seção descreve os requisitos não funcionais associados ao hardware e software usados para desenvolver ou para executar o sistema. </w:t>
      </w:r>
    </w:p>
    <w:p w:rsidR="00162048" w:rsidRDefault="00162048" w:rsidP="00162048">
      <w:pPr>
        <w:pStyle w:val="Requisito"/>
      </w:pPr>
      <w:bookmarkStart w:id="238" w:name="_Toc463866047"/>
      <w:bookmarkStart w:id="239" w:name="_Toc463877026"/>
      <w:r>
        <w:t>[NF14] Rede de Comunicação</w:t>
      </w:r>
      <w:bookmarkEnd w:id="238"/>
      <w:bookmarkEnd w:id="239"/>
    </w:p>
    <w:p w:rsidR="00162048" w:rsidRDefault="00162048" w:rsidP="00162048">
      <w:pPr>
        <w:pStyle w:val="TextoNormal"/>
      </w:pPr>
      <w:r>
        <w:t>A rede de comunicação tanto local(</w:t>
      </w:r>
      <w:r w:rsidRPr="00162048">
        <w:rPr>
          <w:i/>
        </w:rPr>
        <w:t>intranet</w:t>
      </w:r>
      <w:r>
        <w:t>) quanto externa(</w:t>
      </w:r>
      <w:r w:rsidRPr="00162048">
        <w:rPr>
          <w:i/>
        </w:rPr>
        <w:t>internet</w:t>
      </w:r>
      <w:r>
        <w:t>) devem permanecer em perfeitas condições de uso.</w:t>
      </w:r>
    </w:p>
    <w:p w:rsidR="00D0344E" w:rsidRDefault="00D0344E" w:rsidP="00D0344E">
      <w:pPr>
        <w:pStyle w:val="TextoNormal"/>
        <w:rPr>
          <w:b/>
        </w:rPr>
      </w:pPr>
    </w:p>
    <w:p w:rsidR="00D0344E" w:rsidRDefault="00D0344E" w:rsidP="00D0344E">
      <w:pPr>
        <w:pStyle w:val="TextoNormal"/>
      </w:pPr>
      <w:r w:rsidRPr="008D5908">
        <w:rPr>
          <w:b/>
        </w:rPr>
        <w:t>Requisito(s) Funcional(is) associado(s):</w:t>
      </w:r>
      <w:r w:rsidRPr="008D5908">
        <w:t xml:space="preserve"> </w:t>
      </w:r>
      <w:r>
        <w:t>[Desempenho.NF05]</w:t>
      </w:r>
      <w:r w:rsidRPr="00D0344E">
        <w:t xml:space="preserve"> </w:t>
      </w:r>
      <w:r>
        <w:t>[Desempenho.NF06]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62048" w:rsidTr="00162048">
        <w:tc>
          <w:tcPr>
            <w:tcW w:w="1559" w:type="dxa"/>
            <w:vAlign w:val="center"/>
          </w:tcPr>
          <w:p w:rsidR="00162048" w:rsidRDefault="00162048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8810AA" w:rsidRDefault="00E63476" w:rsidP="008810AA">
      <w:pPr>
        <w:pStyle w:val="Requisito"/>
      </w:pPr>
      <w:bookmarkStart w:id="240" w:name="_Toc463866048"/>
      <w:bookmarkStart w:id="241" w:name="_Toc463877027"/>
      <w:bookmarkEnd w:id="237"/>
      <w:r>
        <w:t>[NF15</w:t>
      </w:r>
      <w:r w:rsidR="008810AA">
        <w:t>] Interface Administrador  e Funcionário</w:t>
      </w:r>
      <w:bookmarkEnd w:id="240"/>
      <w:bookmarkEnd w:id="241"/>
    </w:p>
    <w:p w:rsidR="008810AA" w:rsidRDefault="00162048" w:rsidP="008810AA">
      <w:pPr>
        <w:pStyle w:val="TextoNormal"/>
      </w:pPr>
      <w:r>
        <w:t>A interface deve ser desenvolvida para adequar a diferentes plataformas de sistema com os atuais computadores disponíveis no mercado.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810AA" w:rsidTr="00162048">
        <w:tc>
          <w:tcPr>
            <w:tcW w:w="1559" w:type="dxa"/>
            <w:vAlign w:val="center"/>
          </w:tcPr>
          <w:p w:rsidR="008810AA" w:rsidRDefault="008810AA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810AA" w:rsidRDefault="008810AA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8810AA" w:rsidRDefault="008810AA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162048" w:rsidRDefault="00E63476" w:rsidP="00162048">
      <w:pPr>
        <w:pStyle w:val="Requisito"/>
      </w:pPr>
      <w:bookmarkStart w:id="242" w:name="_Toc463866049"/>
      <w:bookmarkStart w:id="243" w:name="_Toc463877028"/>
      <w:r>
        <w:t>[NF16</w:t>
      </w:r>
      <w:r w:rsidR="00162048">
        <w:t>] Interface Cliente</w:t>
      </w:r>
      <w:bookmarkEnd w:id="242"/>
      <w:bookmarkEnd w:id="243"/>
    </w:p>
    <w:p w:rsidR="00162048" w:rsidRDefault="00162048" w:rsidP="00162048">
      <w:pPr>
        <w:pStyle w:val="TextoNormal"/>
      </w:pPr>
      <w:r>
        <w:t>A interface deve compatível</w:t>
      </w:r>
      <w:r w:rsidR="00504819">
        <w:t>, sem erros,</w:t>
      </w:r>
      <w:r>
        <w:t xml:space="preserve"> com no mínimo três navegadores mais conhecidos disponíveis no mercado.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62048" w:rsidTr="00162048">
        <w:tc>
          <w:tcPr>
            <w:tcW w:w="1559" w:type="dxa"/>
            <w:vAlign w:val="center"/>
          </w:tcPr>
          <w:p w:rsidR="00162048" w:rsidRDefault="00162048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162048" w:rsidRDefault="00E63476" w:rsidP="00162048">
      <w:pPr>
        <w:pStyle w:val="Requisito"/>
      </w:pPr>
      <w:bookmarkStart w:id="244" w:name="_Toc463866050"/>
      <w:bookmarkStart w:id="245" w:name="_Toc463877029"/>
      <w:r>
        <w:t>[NF17</w:t>
      </w:r>
      <w:r w:rsidR="00162048">
        <w:t>] Servidor e Banco de Dados</w:t>
      </w:r>
      <w:bookmarkEnd w:id="244"/>
      <w:bookmarkEnd w:id="245"/>
    </w:p>
    <w:p w:rsidR="00162048" w:rsidRDefault="00162048" w:rsidP="00162048">
      <w:pPr>
        <w:pStyle w:val="TextoNormal"/>
      </w:pPr>
      <w:r>
        <w:t>O banco de dados deve ser compatível com a liguagem SQL e o servidor também necessita de obedecer os padrões TCP/IP.</w:t>
      </w:r>
      <w:r w:rsidR="00E63476">
        <w:t xml:space="preserve">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62048" w:rsidTr="00162048">
        <w:tc>
          <w:tcPr>
            <w:tcW w:w="1559" w:type="dxa"/>
            <w:vAlign w:val="center"/>
          </w:tcPr>
          <w:p w:rsidR="00162048" w:rsidRDefault="00162048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Desejável</w:t>
            </w:r>
          </w:p>
        </w:tc>
      </w:tr>
    </w:tbl>
    <w:p w:rsidR="00162048" w:rsidRPr="00015AA8" w:rsidRDefault="00162048" w:rsidP="00162048">
      <w:pPr>
        <w:pStyle w:val="Ttulo2"/>
      </w:pPr>
      <w:bookmarkStart w:id="246" w:name="_Toc463866051"/>
      <w:bookmarkStart w:id="247" w:name="_Toc463877030"/>
      <w:r>
        <w:t>Interface Externa</w:t>
      </w:r>
      <w:bookmarkEnd w:id="246"/>
      <w:bookmarkEnd w:id="247"/>
    </w:p>
    <w:p w:rsidR="00162048" w:rsidRDefault="00162048" w:rsidP="00162048">
      <w:pPr>
        <w:pStyle w:val="TextoNormal"/>
      </w:pPr>
      <w:r>
        <w:t>Esta seção descreve os requisitos não funcionais associados ao sistemas de informações não manipulavel pelo GLF, que necessitam de um padrão externo.</w:t>
      </w:r>
    </w:p>
    <w:p w:rsidR="00162048" w:rsidRDefault="00E63476" w:rsidP="00162048">
      <w:pPr>
        <w:pStyle w:val="Requisito"/>
      </w:pPr>
      <w:bookmarkStart w:id="248" w:name="_Toc463866052"/>
      <w:bookmarkStart w:id="249" w:name="_Toc463877031"/>
      <w:r>
        <w:t>[NF18</w:t>
      </w:r>
      <w:r w:rsidR="00162048">
        <w:t>] Comunicação com cartão de crédito</w:t>
      </w:r>
      <w:bookmarkEnd w:id="248"/>
      <w:bookmarkEnd w:id="249"/>
    </w:p>
    <w:p w:rsidR="00162048" w:rsidRDefault="00162048" w:rsidP="00162048">
      <w:pPr>
        <w:pStyle w:val="TextoNormal"/>
      </w:pPr>
      <w:r>
        <w:t>O sistema deve obedecer protocolos de comunicação ligados a instituições financeiras para o pagamento dados relativos a confirmação online de cartão de crédito.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62048" w:rsidTr="00162048">
        <w:tc>
          <w:tcPr>
            <w:tcW w:w="1559" w:type="dxa"/>
            <w:vAlign w:val="center"/>
          </w:tcPr>
          <w:p w:rsidR="00162048" w:rsidRDefault="00162048" w:rsidP="00162048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162048" w:rsidRDefault="00162048" w:rsidP="00162048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162048" w:rsidRDefault="00162048" w:rsidP="00162048">
            <w:pPr>
              <w:pStyle w:val="TextoNormal"/>
              <w:ind w:left="0"/>
            </w:pPr>
            <w:r>
              <w:t>Desejável</w:t>
            </w:r>
          </w:p>
        </w:tc>
      </w:tr>
      <w:bookmarkEnd w:id="0"/>
    </w:tbl>
    <w:p w:rsidR="007820A1" w:rsidRDefault="007820A1" w:rsidP="008810AA">
      <w:pPr>
        <w:pStyle w:val="Requisito"/>
      </w:pPr>
    </w:p>
    <w:sectPr w:rsidR="007820A1" w:rsidSect="00015AA8">
      <w:headerReference w:type="default" r:id="rId12"/>
      <w:pgSz w:w="11906" w:h="16838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4A6" w:rsidRDefault="00AA74A6">
      <w:r>
        <w:separator/>
      </w:r>
    </w:p>
  </w:endnote>
  <w:endnote w:type="continuationSeparator" w:id="0">
    <w:p w:rsidR="00AA74A6" w:rsidRDefault="00AA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4A6" w:rsidRDefault="00AA74A6">
      <w:r>
        <w:separator/>
      </w:r>
    </w:p>
  </w:footnote>
  <w:footnote w:type="continuationSeparator" w:id="0">
    <w:p w:rsidR="00AA74A6" w:rsidRDefault="00AA7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93" w:rsidRDefault="002D109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1093" w:rsidRDefault="002D109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93" w:rsidRDefault="002D109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2D1093">
      <w:tc>
        <w:tcPr>
          <w:tcW w:w="4621" w:type="dxa"/>
        </w:tcPr>
        <w:p w:rsidR="002D1093" w:rsidRDefault="002D109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2D1093" w:rsidRDefault="002D1093" w:rsidP="00E80AB5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 xml:space="preserve">Introdução – Página </w:t>
          </w:r>
          <w:r w:rsidRPr="00E80AB5">
            <w:rPr>
              <w:rStyle w:val="Nmerodepgina"/>
            </w:rPr>
            <w:fldChar w:fldCharType="begin"/>
          </w:r>
          <w:r w:rsidRPr="00E80AB5">
            <w:rPr>
              <w:rStyle w:val="Nmerodepgina"/>
            </w:rPr>
            <w:instrText xml:space="preserve"> PAGE   \* MERGEFORMAT </w:instrText>
          </w:r>
          <w:r w:rsidRPr="00E80AB5">
            <w:rPr>
              <w:rStyle w:val="Nmerodepgina"/>
            </w:rPr>
            <w:fldChar w:fldCharType="separate"/>
          </w:r>
          <w:r w:rsidR="00E63476">
            <w:rPr>
              <w:rStyle w:val="Nmerodepgina"/>
              <w:noProof/>
            </w:rPr>
            <w:t>5</w:t>
          </w:r>
          <w:r w:rsidRPr="00E80AB5">
            <w:rPr>
              <w:rStyle w:val="Nmerodepgina"/>
            </w:rPr>
            <w:fldChar w:fldCharType="end"/>
          </w:r>
        </w:p>
      </w:tc>
    </w:tr>
  </w:tbl>
  <w:p w:rsidR="002D1093" w:rsidRDefault="002D1093">
    <w:pPr>
      <w:pStyle w:val="Cabealho"/>
      <w:rPr>
        <w:rStyle w:val="Nmerodepgin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2D1093">
      <w:tc>
        <w:tcPr>
          <w:tcW w:w="4621" w:type="dxa"/>
        </w:tcPr>
        <w:p w:rsidR="002D1093" w:rsidRDefault="002D109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2D1093" w:rsidRDefault="002D1093" w:rsidP="00015AA8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 xml:space="preserve">Descrição geral do sistema – Página </w:t>
          </w:r>
          <w:r w:rsidRPr="00015AA8">
            <w:rPr>
              <w:rStyle w:val="Nmerodepgina"/>
            </w:rPr>
            <w:fldChar w:fldCharType="begin"/>
          </w:r>
          <w:r w:rsidRPr="00015AA8">
            <w:rPr>
              <w:rStyle w:val="Nmerodepgina"/>
            </w:rPr>
            <w:instrText xml:space="preserve"> PAGE   \* MERGEFORMAT </w:instrText>
          </w:r>
          <w:r w:rsidRPr="00015AA8">
            <w:rPr>
              <w:rStyle w:val="Nmerodepgina"/>
            </w:rPr>
            <w:fldChar w:fldCharType="separate"/>
          </w:r>
          <w:r w:rsidR="00E63476">
            <w:rPr>
              <w:rStyle w:val="Nmerodepgina"/>
              <w:noProof/>
            </w:rPr>
            <w:t>6</w:t>
          </w:r>
          <w:r w:rsidRPr="00015AA8">
            <w:rPr>
              <w:rStyle w:val="Nmerodepgina"/>
            </w:rPr>
            <w:fldChar w:fldCharType="end"/>
          </w:r>
        </w:p>
      </w:tc>
    </w:tr>
  </w:tbl>
  <w:p w:rsidR="002D1093" w:rsidRDefault="002D1093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2D1093" w:rsidTr="006A4451">
      <w:tc>
        <w:tcPr>
          <w:tcW w:w="4621" w:type="dxa"/>
        </w:tcPr>
        <w:p w:rsidR="002D1093" w:rsidRDefault="002D1093" w:rsidP="006A445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2D1093" w:rsidRDefault="002D1093" w:rsidP="006A445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 xml:space="preserve">Requisitos não-funcionais – Página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63476">
            <w:rPr>
              <w:rStyle w:val="Nmerodepgina"/>
              <w:noProof/>
              <w:snapToGrid w:val="0"/>
              <w:lang w:eastAsia="en-US"/>
            </w:rPr>
            <w:t>7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2D1093" w:rsidRDefault="002D1093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410F6F"/>
    <w:multiLevelType w:val="hybridMultilevel"/>
    <w:tmpl w:val="96C45B6E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13"/>
  </w:num>
  <w:num w:numId="15">
    <w:abstractNumId w:val="19"/>
  </w:num>
  <w:num w:numId="16">
    <w:abstractNumId w:val="21"/>
  </w:num>
  <w:num w:numId="17">
    <w:abstractNumId w:val="0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EFC"/>
    <w:rsid w:val="00015AA8"/>
    <w:rsid w:val="00024B90"/>
    <w:rsid w:val="000B0B0B"/>
    <w:rsid w:val="000C13DB"/>
    <w:rsid w:val="000D4EB0"/>
    <w:rsid w:val="00126118"/>
    <w:rsid w:val="00156D25"/>
    <w:rsid w:val="00162048"/>
    <w:rsid w:val="001805CC"/>
    <w:rsid w:val="00194E34"/>
    <w:rsid w:val="001A0BBA"/>
    <w:rsid w:val="001C39AB"/>
    <w:rsid w:val="00204F51"/>
    <w:rsid w:val="00276E5B"/>
    <w:rsid w:val="002833DB"/>
    <w:rsid w:val="002C2EFC"/>
    <w:rsid w:val="002D1093"/>
    <w:rsid w:val="0032197B"/>
    <w:rsid w:val="00377006"/>
    <w:rsid w:val="003B0519"/>
    <w:rsid w:val="003B7E48"/>
    <w:rsid w:val="00426758"/>
    <w:rsid w:val="00483428"/>
    <w:rsid w:val="004E796B"/>
    <w:rsid w:val="00504819"/>
    <w:rsid w:val="005E0767"/>
    <w:rsid w:val="005F634C"/>
    <w:rsid w:val="006A4451"/>
    <w:rsid w:val="006C1565"/>
    <w:rsid w:val="006D5788"/>
    <w:rsid w:val="00702937"/>
    <w:rsid w:val="007311AE"/>
    <w:rsid w:val="00742FA2"/>
    <w:rsid w:val="00743B83"/>
    <w:rsid w:val="007820A1"/>
    <w:rsid w:val="007D31E2"/>
    <w:rsid w:val="00855A0B"/>
    <w:rsid w:val="0086700A"/>
    <w:rsid w:val="008810AA"/>
    <w:rsid w:val="008D5908"/>
    <w:rsid w:val="0095561C"/>
    <w:rsid w:val="00955A14"/>
    <w:rsid w:val="009657CD"/>
    <w:rsid w:val="00992CC2"/>
    <w:rsid w:val="009C1CA6"/>
    <w:rsid w:val="00A07585"/>
    <w:rsid w:val="00A645B1"/>
    <w:rsid w:val="00A653EF"/>
    <w:rsid w:val="00A65871"/>
    <w:rsid w:val="00A87EC4"/>
    <w:rsid w:val="00A92E06"/>
    <w:rsid w:val="00AA74A6"/>
    <w:rsid w:val="00AE3481"/>
    <w:rsid w:val="00B4203F"/>
    <w:rsid w:val="00BE296E"/>
    <w:rsid w:val="00C54C61"/>
    <w:rsid w:val="00C705F8"/>
    <w:rsid w:val="00C87CE1"/>
    <w:rsid w:val="00CB2CC2"/>
    <w:rsid w:val="00D0344E"/>
    <w:rsid w:val="00E63476"/>
    <w:rsid w:val="00E80AB5"/>
    <w:rsid w:val="00E87FE5"/>
    <w:rsid w:val="00EE2B05"/>
    <w:rsid w:val="00EE6CCB"/>
    <w:rsid w:val="00F8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06CAC4"/>
  <w15:chartTrackingRefBased/>
  <w15:docId w15:val="{BFEEC268-BF52-425A-9910-691E3669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uiPriority w:val="39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table" w:styleId="Tabelacomgrade">
    <w:name w:val="Table Grid"/>
    <w:basedOn w:val="Tabelanormal"/>
    <w:uiPriority w:val="59"/>
    <w:rsid w:val="00156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E5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B9A99-2F47-46A6-AFCC-9E0BEEF1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4688</TotalTime>
  <Pages>1</Pages>
  <Words>5326</Words>
  <Characters>28762</Characters>
  <Application>Microsoft Office Word</Application>
  <DocSecurity>0</DocSecurity>
  <Lines>239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34020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Antonio Josivaldo</cp:lastModifiedBy>
  <cp:revision>10</cp:revision>
  <cp:lastPrinted>2016-10-10T18:40:00Z</cp:lastPrinted>
  <dcterms:created xsi:type="dcterms:W3CDTF">2016-10-07T12:38:00Z</dcterms:created>
  <dcterms:modified xsi:type="dcterms:W3CDTF">2016-10-10T18:49:00Z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